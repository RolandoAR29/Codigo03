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48835" w14:textId="77777777" w:rsidR="00FE7B6F" w:rsidRDefault="000D4D58" w:rsidP="00677A9E">
      <w:pPr>
        <w:pStyle w:val="Ttulo1"/>
        <w:spacing w:before="0" w:after="0"/>
        <w:jc w:val="center"/>
      </w:pPr>
      <w:r>
        <w:t>Sílabo del Curso</w:t>
      </w:r>
    </w:p>
    <w:p w14:paraId="138B263D" w14:textId="342C8033" w:rsidR="000D4D58" w:rsidRDefault="00EF7CDD" w:rsidP="00677A9E">
      <w:pPr>
        <w:pStyle w:val="Ttulo2"/>
        <w:spacing w:after="0"/>
        <w:jc w:val="center"/>
      </w:pPr>
      <w:r>
        <w:t>FRONT</w:t>
      </w:r>
      <w:r w:rsidR="18629858">
        <w:t>END</w:t>
      </w:r>
    </w:p>
    <w:p w14:paraId="013F038B" w14:textId="77777777" w:rsidR="000D4D58" w:rsidRDefault="000D4D58" w:rsidP="000D4D58">
      <w:pPr>
        <w:pStyle w:val="Ttulo2"/>
      </w:pPr>
      <w:r>
        <w:t>Información General</w:t>
      </w:r>
    </w:p>
    <w:tbl>
      <w:tblPr>
        <w:tblW w:w="97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1"/>
        <w:gridCol w:w="1893"/>
        <w:gridCol w:w="1190"/>
        <w:gridCol w:w="2272"/>
        <w:gridCol w:w="2706"/>
      </w:tblGrid>
      <w:tr w:rsidR="000D4D58" w14:paraId="1F5B6B1E" w14:textId="77777777" w:rsidTr="00677A9E">
        <w:trPr>
          <w:trHeight w:val="208"/>
        </w:trPr>
        <w:tc>
          <w:tcPr>
            <w:tcW w:w="1731" w:type="dxa"/>
          </w:tcPr>
          <w:p w14:paraId="4881CCE7" w14:textId="77777777" w:rsidR="000D4D58" w:rsidRPr="000D4D58" w:rsidRDefault="000D4D58" w:rsidP="000D4D58">
            <w:pPr>
              <w:rPr>
                <w:b/>
              </w:rPr>
            </w:pPr>
            <w:r w:rsidRPr="000D4D58">
              <w:rPr>
                <w:b/>
              </w:rPr>
              <w:t>Plan Curricular</w:t>
            </w:r>
          </w:p>
        </w:tc>
        <w:tc>
          <w:tcPr>
            <w:tcW w:w="1893" w:type="dxa"/>
          </w:tcPr>
          <w:p w14:paraId="1F86427D" w14:textId="30C181B7" w:rsidR="000D4D58" w:rsidRPr="003F5169" w:rsidRDefault="00C1770B" w:rsidP="007D4EA0">
            <w:pPr>
              <w:rPr>
                <w:color w:val="FF0000"/>
              </w:rPr>
            </w:pPr>
            <w:r>
              <w:rPr>
                <w:color w:val="FF0000"/>
              </w:rPr>
              <w:t>C3</w:t>
            </w:r>
            <w:r w:rsidR="000D4D58" w:rsidRPr="003F5169">
              <w:rPr>
                <w:color w:val="FF0000"/>
              </w:rPr>
              <w:t>-201</w:t>
            </w:r>
            <w:r w:rsidR="007D4EA0" w:rsidRPr="003F5169">
              <w:rPr>
                <w:color w:val="FF0000"/>
              </w:rPr>
              <w:t>9-1</w:t>
            </w:r>
          </w:p>
        </w:tc>
        <w:tc>
          <w:tcPr>
            <w:tcW w:w="1190" w:type="dxa"/>
          </w:tcPr>
          <w:p w14:paraId="672A6659" w14:textId="77777777" w:rsidR="000D4D58" w:rsidRDefault="000D4D58" w:rsidP="000D4D58"/>
        </w:tc>
        <w:tc>
          <w:tcPr>
            <w:tcW w:w="2272" w:type="dxa"/>
          </w:tcPr>
          <w:p w14:paraId="382634A7" w14:textId="77777777" w:rsidR="000D4D58" w:rsidRPr="000D4D58" w:rsidRDefault="000D4D58" w:rsidP="000D4D58">
            <w:pPr>
              <w:rPr>
                <w:b/>
              </w:rPr>
            </w:pPr>
            <w:r w:rsidRPr="000D4D58">
              <w:rPr>
                <w:b/>
              </w:rPr>
              <w:t>Horas por Sesión</w:t>
            </w:r>
          </w:p>
        </w:tc>
        <w:tc>
          <w:tcPr>
            <w:tcW w:w="2706" w:type="dxa"/>
          </w:tcPr>
          <w:p w14:paraId="04078F1B" w14:textId="77777777" w:rsidR="000D4D58" w:rsidRPr="003F5169" w:rsidRDefault="004757EE" w:rsidP="000D4D58">
            <w:pPr>
              <w:rPr>
                <w:color w:val="FF0000"/>
              </w:rPr>
            </w:pPr>
            <w:r w:rsidRPr="003F5169">
              <w:rPr>
                <w:color w:val="FF0000"/>
              </w:rPr>
              <w:t>3</w:t>
            </w:r>
            <w:r w:rsidR="000D4D58" w:rsidRPr="003F5169">
              <w:rPr>
                <w:color w:val="FF0000"/>
              </w:rPr>
              <w:t xml:space="preserve"> teóricas y 4 prácticas</w:t>
            </w:r>
          </w:p>
        </w:tc>
      </w:tr>
      <w:tr w:rsidR="000D4D58" w14:paraId="6C7AF29B" w14:textId="77777777" w:rsidTr="00677A9E">
        <w:trPr>
          <w:trHeight w:val="417"/>
        </w:trPr>
        <w:tc>
          <w:tcPr>
            <w:tcW w:w="1731" w:type="dxa"/>
          </w:tcPr>
          <w:p w14:paraId="457EAACC" w14:textId="77777777" w:rsidR="000D4D58" w:rsidRPr="000D4D58" w:rsidRDefault="000D4D58" w:rsidP="000D4D58">
            <w:pPr>
              <w:rPr>
                <w:b/>
              </w:rPr>
            </w:pPr>
            <w:r>
              <w:rPr>
                <w:b/>
              </w:rPr>
              <w:t>Créditos</w:t>
            </w:r>
          </w:p>
        </w:tc>
        <w:tc>
          <w:tcPr>
            <w:tcW w:w="1893" w:type="dxa"/>
          </w:tcPr>
          <w:p w14:paraId="2598DEE6" w14:textId="77777777" w:rsidR="000D4D58" w:rsidRPr="003F5169" w:rsidRDefault="000D4D58" w:rsidP="000D4D58">
            <w:pPr>
              <w:rPr>
                <w:color w:val="FF0000"/>
              </w:rPr>
            </w:pPr>
            <w:r w:rsidRPr="003F5169">
              <w:rPr>
                <w:color w:val="FF0000"/>
              </w:rPr>
              <w:t>4</w:t>
            </w:r>
          </w:p>
        </w:tc>
        <w:tc>
          <w:tcPr>
            <w:tcW w:w="1190" w:type="dxa"/>
          </w:tcPr>
          <w:p w14:paraId="0A37501D" w14:textId="77777777" w:rsidR="000D4D58" w:rsidRDefault="000D4D58" w:rsidP="000D4D58"/>
        </w:tc>
        <w:tc>
          <w:tcPr>
            <w:tcW w:w="2272" w:type="dxa"/>
          </w:tcPr>
          <w:p w14:paraId="5AFAFA57" w14:textId="77777777" w:rsidR="000D4D58" w:rsidRPr="000D4D58" w:rsidRDefault="000D4D58" w:rsidP="000D4D58">
            <w:pPr>
              <w:rPr>
                <w:b/>
              </w:rPr>
            </w:pPr>
            <w:r>
              <w:rPr>
                <w:b/>
              </w:rPr>
              <w:t>N° de sesiones</w:t>
            </w:r>
          </w:p>
        </w:tc>
        <w:tc>
          <w:tcPr>
            <w:tcW w:w="2706" w:type="dxa"/>
          </w:tcPr>
          <w:p w14:paraId="336AE846" w14:textId="77777777" w:rsidR="000D4D58" w:rsidRPr="003F5169" w:rsidRDefault="000D4D58" w:rsidP="000D4D58">
            <w:pPr>
              <w:rPr>
                <w:color w:val="FF0000"/>
              </w:rPr>
            </w:pPr>
            <w:r w:rsidRPr="003F5169">
              <w:rPr>
                <w:color w:val="FF0000"/>
              </w:rPr>
              <w:t xml:space="preserve">16 sesiones de Aula y </w:t>
            </w:r>
          </w:p>
          <w:p w14:paraId="0DAB404F" w14:textId="77777777" w:rsidR="000D4D58" w:rsidRPr="003F5169" w:rsidRDefault="000D4D58" w:rsidP="000D4D58">
            <w:pPr>
              <w:rPr>
                <w:color w:val="FF0000"/>
              </w:rPr>
            </w:pPr>
            <w:r w:rsidRPr="003F5169">
              <w:rPr>
                <w:color w:val="FF0000"/>
              </w:rPr>
              <w:t>8 sesiones de Laboratorio</w:t>
            </w:r>
          </w:p>
        </w:tc>
      </w:tr>
      <w:tr w:rsidR="000D4D58" w14:paraId="01B5BB5D" w14:textId="77777777" w:rsidTr="00677A9E">
        <w:trPr>
          <w:trHeight w:val="196"/>
        </w:trPr>
        <w:tc>
          <w:tcPr>
            <w:tcW w:w="1731" w:type="dxa"/>
          </w:tcPr>
          <w:p w14:paraId="0AF5C6E6" w14:textId="77777777" w:rsidR="000D4D58" w:rsidRDefault="000D4D58" w:rsidP="000D4D58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893" w:type="dxa"/>
          </w:tcPr>
          <w:p w14:paraId="478A7C27" w14:textId="77777777" w:rsidR="000D4D58" w:rsidRPr="003F5169" w:rsidRDefault="000D4D58" w:rsidP="000D4D58">
            <w:pPr>
              <w:rPr>
                <w:color w:val="FF0000"/>
              </w:rPr>
            </w:pPr>
            <w:r w:rsidRPr="003F5169">
              <w:rPr>
                <w:color w:val="FF0000"/>
              </w:rPr>
              <w:t>II3060</w:t>
            </w:r>
          </w:p>
        </w:tc>
        <w:tc>
          <w:tcPr>
            <w:tcW w:w="1190" w:type="dxa"/>
          </w:tcPr>
          <w:p w14:paraId="5DAB6C7B" w14:textId="77777777" w:rsidR="000D4D58" w:rsidRDefault="000D4D58" w:rsidP="000D4D58"/>
        </w:tc>
        <w:tc>
          <w:tcPr>
            <w:tcW w:w="2272" w:type="dxa"/>
          </w:tcPr>
          <w:p w14:paraId="02EB378F" w14:textId="77777777" w:rsidR="000D4D58" w:rsidRDefault="000D4D58" w:rsidP="000D4D58">
            <w:pPr>
              <w:rPr>
                <w:b/>
              </w:rPr>
            </w:pPr>
          </w:p>
        </w:tc>
        <w:tc>
          <w:tcPr>
            <w:tcW w:w="2706" w:type="dxa"/>
          </w:tcPr>
          <w:p w14:paraId="6A05A809" w14:textId="77777777" w:rsidR="000D4D58" w:rsidRDefault="000D4D58" w:rsidP="000D4D58"/>
        </w:tc>
      </w:tr>
    </w:tbl>
    <w:p w14:paraId="5A39BBE3" w14:textId="77777777" w:rsidR="000D4D58" w:rsidRDefault="000D4D58" w:rsidP="000D4D58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1984"/>
      </w:tblGrid>
      <w:tr w:rsidR="000D4D58" w14:paraId="76C8EC51" w14:textId="77777777" w:rsidTr="000D4D58">
        <w:tc>
          <w:tcPr>
            <w:tcW w:w="2551" w:type="dxa"/>
          </w:tcPr>
          <w:p w14:paraId="567DA300" w14:textId="77777777" w:rsidR="000D4D58" w:rsidRPr="000D4D58" w:rsidRDefault="000D4D58" w:rsidP="000D4D58">
            <w:pPr>
              <w:rPr>
                <w:b/>
              </w:rPr>
            </w:pPr>
            <w:r w:rsidRPr="000D4D58">
              <w:rPr>
                <w:b/>
              </w:rPr>
              <w:t>Semestre Académico</w:t>
            </w:r>
          </w:p>
        </w:tc>
        <w:tc>
          <w:tcPr>
            <w:tcW w:w="1984" w:type="dxa"/>
          </w:tcPr>
          <w:p w14:paraId="085B64A8" w14:textId="0B2230EA" w:rsidR="000D4D58" w:rsidRDefault="00EF7CDD" w:rsidP="000D4D58">
            <w:r>
              <w:t>26</w:t>
            </w:r>
            <w:r w:rsidR="000D4D58">
              <w:t xml:space="preserve"> semanas</w:t>
            </w:r>
          </w:p>
        </w:tc>
      </w:tr>
    </w:tbl>
    <w:p w14:paraId="41C8F396" w14:textId="77777777" w:rsidR="000D4D58" w:rsidRDefault="000D4D58" w:rsidP="000D4D58"/>
    <w:tbl>
      <w:tblPr>
        <w:tblW w:w="93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1"/>
        <w:gridCol w:w="674"/>
        <w:gridCol w:w="3319"/>
        <w:gridCol w:w="2594"/>
      </w:tblGrid>
      <w:tr w:rsidR="000D4D58" w:rsidRPr="000D4D58" w14:paraId="78313847" w14:textId="77777777" w:rsidTr="18629858">
        <w:trPr>
          <w:trHeight w:val="285"/>
        </w:trPr>
        <w:tc>
          <w:tcPr>
            <w:tcW w:w="2801" w:type="dxa"/>
          </w:tcPr>
          <w:p w14:paraId="1E24D040" w14:textId="13E80A58" w:rsidR="000D4D58" w:rsidRPr="000D4D58" w:rsidRDefault="18629858" w:rsidP="18629858">
            <w:pPr>
              <w:rPr>
                <w:b/>
                <w:bCs/>
              </w:rPr>
            </w:pPr>
            <w:r w:rsidRPr="18629858">
              <w:rPr>
                <w:b/>
                <w:bCs/>
              </w:rPr>
              <w:t xml:space="preserve">Profesor: </w:t>
            </w:r>
          </w:p>
          <w:p w14:paraId="06D63744" w14:textId="2C765BA1" w:rsidR="000D4D58" w:rsidRPr="000D4D58" w:rsidRDefault="00C1770B" w:rsidP="18629858">
            <w:pPr>
              <w:rPr>
                <w:b/>
                <w:bCs/>
              </w:rPr>
            </w:pPr>
            <w:r>
              <w:t>Avalos Roque, Rolando Junior</w:t>
            </w:r>
          </w:p>
        </w:tc>
        <w:tc>
          <w:tcPr>
            <w:tcW w:w="674" w:type="dxa"/>
          </w:tcPr>
          <w:p w14:paraId="58E3D90E" w14:textId="77777777" w:rsidR="000D4D58" w:rsidRPr="000D4D58" w:rsidRDefault="000D4D58" w:rsidP="000D4D58">
            <w:pPr>
              <w:rPr>
                <w:b/>
              </w:rPr>
            </w:pPr>
            <w:r w:rsidRPr="000D4D58">
              <w:rPr>
                <w:b/>
              </w:rPr>
              <w:t>Ofic.</w:t>
            </w:r>
          </w:p>
        </w:tc>
        <w:tc>
          <w:tcPr>
            <w:tcW w:w="3319" w:type="dxa"/>
          </w:tcPr>
          <w:p w14:paraId="79988C53" w14:textId="77777777" w:rsidR="000D4D58" w:rsidRPr="000D4D58" w:rsidRDefault="000D4D58" w:rsidP="000D4D58">
            <w:pPr>
              <w:rPr>
                <w:b/>
              </w:rPr>
            </w:pPr>
            <w:r w:rsidRPr="000D4D58">
              <w:rPr>
                <w:b/>
              </w:rPr>
              <w:t>Horario de Atención</w:t>
            </w:r>
          </w:p>
        </w:tc>
        <w:tc>
          <w:tcPr>
            <w:tcW w:w="2594" w:type="dxa"/>
          </w:tcPr>
          <w:p w14:paraId="1F12AFAD" w14:textId="673C6E00" w:rsidR="000D4D58" w:rsidRPr="000D4D58" w:rsidRDefault="18629858" w:rsidP="18629858">
            <w:pPr>
              <w:rPr>
                <w:b/>
                <w:bCs/>
              </w:rPr>
            </w:pPr>
            <w:r w:rsidRPr="18629858">
              <w:rPr>
                <w:b/>
                <w:bCs/>
              </w:rPr>
              <w:t xml:space="preserve">Correo electrónico </w:t>
            </w:r>
            <w:r>
              <w:t xml:space="preserve"> </w:t>
            </w:r>
          </w:p>
          <w:p w14:paraId="6E13E9CA" w14:textId="5781235D" w:rsidR="000D4D58" w:rsidRPr="000D4D58" w:rsidRDefault="00C1770B" w:rsidP="18629858">
            <w:pPr>
              <w:rPr>
                <w:b/>
                <w:bCs/>
              </w:rPr>
            </w:pPr>
            <w:r>
              <w:t>r</w:t>
            </w:r>
            <w:bookmarkStart w:id="0" w:name="_GoBack"/>
            <w:bookmarkEnd w:id="0"/>
            <w:r>
              <w:t>olando_ar95@hotmail.com</w:t>
            </w:r>
          </w:p>
        </w:tc>
      </w:tr>
    </w:tbl>
    <w:p w14:paraId="72A3D3EC" w14:textId="77777777" w:rsidR="000D4D58" w:rsidRDefault="000D4D58" w:rsidP="000D4D58"/>
    <w:p w14:paraId="5D334405" w14:textId="77777777" w:rsidR="000D4D58" w:rsidRDefault="000D4D58" w:rsidP="000D4D58">
      <w:pPr>
        <w:pStyle w:val="Ttulo2"/>
      </w:pPr>
      <w:r>
        <w:t>Descripción del Curso</w:t>
      </w:r>
    </w:p>
    <w:p w14:paraId="4F880BD5" w14:textId="77777777" w:rsidR="000D4D58" w:rsidRDefault="000D4D58" w:rsidP="000D4D58">
      <w:pPr>
        <w:pStyle w:val="Ttulo3"/>
        <w:jc w:val="both"/>
      </w:pPr>
      <w:r>
        <w:t>Sumilla</w:t>
      </w:r>
    </w:p>
    <w:p w14:paraId="4992114D" w14:textId="7148B503" w:rsidR="000D4D58" w:rsidRPr="003F5169" w:rsidRDefault="18629858" w:rsidP="18629858">
      <w:pPr>
        <w:jc w:val="both"/>
      </w:pPr>
      <w:r w:rsidRPr="18629858">
        <w:t xml:space="preserve">El curso tiene como objetivo que el participante comprenda cada uno de los conceptos y herramientas que tiene para realizar el desarrollo web a nivel </w:t>
      </w:r>
      <w:r w:rsidR="00EF7CDD">
        <w:t>frontend</w:t>
      </w:r>
      <w:r w:rsidRPr="18629858">
        <w:t xml:space="preserve"> y sea capaz de </w:t>
      </w:r>
      <w:r w:rsidR="00EF7CDD">
        <w:t>desarrollar y mantener</w:t>
      </w:r>
      <w:r w:rsidRPr="18629858">
        <w:t xml:space="preserve"> páginas web.</w:t>
      </w:r>
    </w:p>
    <w:p w14:paraId="0D0B940D" w14:textId="77777777" w:rsidR="000D4D58" w:rsidRDefault="000D4D58" w:rsidP="000D4D58">
      <w:pPr>
        <w:jc w:val="both"/>
      </w:pPr>
    </w:p>
    <w:p w14:paraId="0DDE972A" w14:textId="77777777" w:rsidR="000D4D58" w:rsidRDefault="18629858" w:rsidP="00E07BDB">
      <w:pPr>
        <w:pStyle w:val="Ttulo3"/>
        <w:spacing w:after="240"/>
      </w:pPr>
      <w:r>
        <w:t>Capacidades Terminales</w:t>
      </w:r>
    </w:p>
    <w:p w14:paraId="68F02640" w14:textId="3E9DAA11" w:rsidR="18629858" w:rsidRPr="00EF7CDD" w:rsidRDefault="00EF7CDD" w:rsidP="18629858">
      <w:pPr>
        <w:numPr>
          <w:ilvl w:val="0"/>
          <w:numId w:val="1"/>
        </w:numPr>
        <w:spacing w:line="276" w:lineRule="auto"/>
        <w:jc w:val="both"/>
        <w:rPr>
          <w:color w:val="000000" w:themeColor="text1"/>
          <w:szCs w:val="22"/>
        </w:rPr>
      </w:pPr>
      <w:r>
        <w:t>Conceptos de desarrollo web Front</w:t>
      </w:r>
      <w:r w:rsidR="18629858" w:rsidRPr="18629858">
        <w:t>End</w:t>
      </w:r>
    </w:p>
    <w:p w14:paraId="41921954" w14:textId="5311EB3A" w:rsidR="00EF7CDD" w:rsidRDefault="00EF7CDD" w:rsidP="18629858">
      <w:pPr>
        <w:numPr>
          <w:ilvl w:val="0"/>
          <w:numId w:val="1"/>
        </w:numPr>
        <w:spacing w:line="276" w:lineRule="auto"/>
        <w:jc w:val="both"/>
        <w:rPr>
          <w:color w:val="000000" w:themeColor="text1"/>
          <w:szCs w:val="22"/>
        </w:rPr>
      </w:pPr>
      <w:r>
        <w:t>Creación de páginas web responsive y dinámicas.</w:t>
      </w:r>
    </w:p>
    <w:p w14:paraId="752A8749" w14:textId="5EE4742D" w:rsidR="000D4D58" w:rsidRPr="003F5169" w:rsidRDefault="18629858" w:rsidP="18629858">
      <w:pPr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18629858">
        <w:t>Manejo de u</w:t>
      </w:r>
      <w:r w:rsidR="00EF7CDD">
        <w:t>n lenguaje de programación Javascript</w:t>
      </w:r>
      <w:r w:rsidRPr="18629858">
        <w:t>.</w:t>
      </w:r>
    </w:p>
    <w:p w14:paraId="3FB8A953" w14:textId="041B635B" w:rsidR="18629858" w:rsidRDefault="00EF7CDD" w:rsidP="18629858">
      <w:pPr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>
        <w:t>Aplicación de frameworks javascript aprendidos como Angular o React.</w:t>
      </w:r>
    </w:p>
    <w:p w14:paraId="0E27B00A" w14:textId="37455180" w:rsidR="000D4D58" w:rsidRDefault="00EF7CDD" w:rsidP="00EF7CDD">
      <w:pPr>
        <w:numPr>
          <w:ilvl w:val="0"/>
          <w:numId w:val="1"/>
        </w:numPr>
        <w:spacing w:line="276" w:lineRule="auto"/>
        <w:jc w:val="both"/>
      </w:pPr>
      <w:r>
        <w:t>Integración</w:t>
      </w:r>
      <w:r w:rsidR="18629858" w:rsidRPr="18629858">
        <w:t xml:space="preserve"> de servicios Web.</w:t>
      </w:r>
      <w:r>
        <w:t xml:space="preserve"> </w:t>
      </w:r>
    </w:p>
    <w:p w14:paraId="6DF060D9" w14:textId="77777777" w:rsidR="000D4D58" w:rsidRDefault="000D4D58" w:rsidP="00E07BDB">
      <w:pPr>
        <w:pStyle w:val="Ttulo3"/>
        <w:spacing w:after="240"/>
      </w:pPr>
      <w:r>
        <w:t>Temas a tratar</w:t>
      </w:r>
    </w:p>
    <w:tbl>
      <w:tblPr>
        <w:tblW w:w="1020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268"/>
        <w:gridCol w:w="2268"/>
        <w:gridCol w:w="2268"/>
        <w:gridCol w:w="2268"/>
      </w:tblGrid>
      <w:tr w:rsidR="000D4D58" w:rsidRPr="000D4D58" w14:paraId="18F23BBE" w14:textId="77777777" w:rsidTr="18629858">
        <w:trPr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45BD73" w14:textId="77777777" w:rsidR="000D4D58" w:rsidRPr="00E76C1C" w:rsidRDefault="000D4D58" w:rsidP="00E76C1C">
            <w:pPr>
              <w:jc w:val="center"/>
              <w:rPr>
                <w:b/>
                <w:sz w:val="20"/>
              </w:rPr>
            </w:pPr>
            <w:r w:rsidRPr="00E76C1C">
              <w:rPr>
                <w:b/>
                <w:sz w:val="20"/>
              </w:rPr>
              <w:t>Semana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237F67" w14:textId="77777777" w:rsidR="000D4D58" w:rsidRPr="00E76C1C" w:rsidRDefault="000D4D58" w:rsidP="00E76C1C">
            <w:pPr>
              <w:jc w:val="center"/>
              <w:rPr>
                <w:b/>
                <w:sz w:val="20"/>
              </w:rPr>
            </w:pPr>
            <w:r w:rsidRPr="00E76C1C">
              <w:rPr>
                <w:b/>
                <w:sz w:val="20"/>
              </w:rPr>
              <w:t>Elementos de la capacidad Terminal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78A56E" w14:textId="77777777" w:rsidR="000D4D58" w:rsidRPr="00E76C1C" w:rsidRDefault="000D4D58" w:rsidP="00E76C1C">
            <w:pPr>
              <w:jc w:val="center"/>
              <w:rPr>
                <w:b/>
                <w:sz w:val="20"/>
              </w:rPr>
            </w:pPr>
            <w:r w:rsidRPr="00E76C1C">
              <w:rPr>
                <w:b/>
                <w:sz w:val="20"/>
              </w:rPr>
              <w:t>Unidad de Formación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71A852" w14:textId="77777777" w:rsidR="000D4D58" w:rsidRPr="00E76C1C" w:rsidRDefault="000D4D58" w:rsidP="00E76C1C">
            <w:pPr>
              <w:jc w:val="center"/>
              <w:rPr>
                <w:b/>
                <w:sz w:val="20"/>
              </w:rPr>
            </w:pPr>
            <w:r w:rsidRPr="00E76C1C">
              <w:rPr>
                <w:b/>
                <w:sz w:val="20"/>
              </w:rPr>
              <w:t>Contenidos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15C73A" w14:textId="77777777" w:rsidR="000D4D58" w:rsidRPr="00E76C1C" w:rsidRDefault="000D4D58" w:rsidP="00E76C1C">
            <w:pPr>
              <w:jc w:val="center"/>
              <w:rPr>
                <w:b/>
                <w:sz w:val="20"/>
              </w:rPr>
            </w:pPr>
            <w:r w:rsidRPr="00E76C1C">
              <w:rPr>
                <w:b/>
                <w:sz w:val="20"/>
              </w:rPr>
              <w:t>Actividades</w:t>
            </w:r>
          </w:p>
        </w:tc>
      </w:tr>
      <w:tr w:rsidR="007D4EA0" w14:paraId="6B8A895E" w14:textId="77777777" w:rsidTr="18629858"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841BE" w14:textId="77777777" w:rsidR="007D4EA0" w:rsidRPr="00E76C1C" w:rsidRDefault="007D4EA0" w:rsidP="00F06FBE">
            <w:pPr>
              <w:jc w:val="center"/>
              <w:rPr>
                <w:sz w:val="20"/>
              </w:rPr>
            </w:pPr>
            <w:r w:rsidRPr="00E76C1C">
              <w:rPr>
                <w:sz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7E134" w14:textId="1397E088" w:rsidR="00D259AF" w:rsidRPr="003F5169" w:rsidRDefault="00D259AF" w:rsidP="18629858">
            <w:pPr>
              <w:spacing w:line="259" w:lineRule="auto"/>
              <w:jc w:val="both"/>
              <w:rPr>
                <w:sz w:val="20"/>
              </w:rPr>
            </w:pPr>
            <w:r>
              <w:rPr>
                <w:sz w:val="20"/>
              </w:rPr>
              <w:t>Conocer los conceptos elementales de una página web, estructura y diseño.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DB0F4" w14:textId="3215A472" w:rsidR="007D4EA0" w:rsidRDefault="00D259AF" w:rsidP="18629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Introducción a HTML.</w:t>
            </w:r>
          </w:p>
          <w:p w14:paraId="6E8435F5" w14:textId="2E287823" w:rsidR="00D259AF" w:rsidRPr="003F5169" w:rsidRDefault="00D259AF" w:rsidP="18629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Introducci</w:t>
            </w:r>
            <w:r w:rsidR="00E54CE9">
              <w:rPr>
                <w:sz w:val="20"/>
              </w:rPr>
              <w:t xml:space="preserve">ón y fundamentos de </w:t>
            </w:r>
            <w:r>
              <w:rPr>
                <w:sz w:val="20"/>
              </w:rPr>
              <w:t>CSS3.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D7CA4" w14:textId="45E4D9EF" w:rsidR="002F27F7" w:rsidRDefault="00D259AF" w:rsidP="00232CBC">
            <w:pPr>
              <w:pStyle w:val="Prrafodelista"/>
              <w:numPr>
                <w:ilvl w:val="0"/>
                <w:numId w:val="14"/>
              </w:numPr>
              <w:ind w:left="210" w:hanging="284"/>
              <w:rPr>
                <w:sz w:val="20"/>
              </w:rPr>
            </w:pPr>
            <w:r w:rsidRPr="00D259AF">
              <w:rPr>
                <w:sz w:val="20"/>
              </w:rPr>
              <w:t>Introducción a HTML</w:t>
            </w:r>
            <w:r>
              <w:rPr>
                <w:sz w:val="20"/>
              </w:rPr>
              <w:t>: Definición,</w:t>
            </w:r>
            <w:r w:rsidR="002F27F7">
              <w:rPr>
                <w:sz w:val="20"/>
              </w:rPr>
              <w:t xml:space="preserve"> estructura de una página, etiquetas html5.</w:t>
            </w:r>
          </w:p>
          <w:p w14:paraId="291AB75C" w14:textId="77777777" w:rsidR="00C42AC7" w:rsidRDefault="002F27F7" w:rsidP="00232CBC">
            <w:pPr>
              <w:pStyle w:val="Prrafodelista"/>
              <w:numPr>
                <w:ilvl w:val="0"/>
                <w:numId w:val="14"/>
              </w:numPr>
              <w:ind w:left="210" w:hanging="284"/>
              <w:rPr>
                <w:sz w:val="20"/>
              </w:rPr>
            </w:pPr>
            <w:r>
              <w:rPr>
                <w:sz w:val="20"/>
              </w:rPr>
              <w:t>Introducción a CSS3: Definición,</w:t>
            </w:r>
            <w:r w:rsidR="00C42AC7">
              <w:rPr>
                <w:sz w:val="20"/>
              </w:rPr>
              <w:t xml:space="preserve"> Uso de selectores:</w:t>
            </w:r>
            <w:r w:rsidR="00991773">
              <w:rPr>
                <w:sz w:val="20"/>
              </w:rPr>
              <w:t xml:space="preserve"> Selector de tipo, clase y ID</w:t>
            </w:r>
            <w:r w:rsidR="00C42AC7">
              <w:rPr>
                <w:sz w:val="20"/>
              </w:rPr>
              <w:t>.</w:t>
            </w:r>
          </w:p>
          <w:p w14:paraId="16865384" w14:textId="3B5B27E8" w:rsidR="007D4EA0" w:rsidRPr="00D259AF" w:rsidRDefault="00C42AC7" w:rsidP="00232CBC">
            <w:pPr>
              <w:pStyle w:val="Prrafodelista"/>
              <w:numPr>
                <w:ilvl w:val="0"/>
                <w:numId w:val="14"/>
              </w:numPr>
              <w:ind w:left="210" w:hanging="284"/>
              <w:rPr>
                <w:sz w:val="20"/>
              </w:rPr>
            </w:pPr>
            <w:r>
              <w:rPr>
                <w:sz w:val="20"/>
              </w:rPr>
              <w:t>CSS3:</w:t>
            </w:r>
            <w:r w:rsidR="00E54CE9">
              <w:rPr>
                <w:sz w:val="20"/>
              </w:rPr>
              <w:t xml:space="preserve"> </w:t>
            </w:r>
            <w:r w:rsidR="00232CBC">
              <w:rPr>
                <w:sz w:val="20"/>
              </w:rPr>
              <w:t>T</w:t>
            </w:r>
            <w:r>
              <w:rPr>
                <w:sz w:val="20"/>
              </w:rPr>
              <w:t>exto</w:t>
            </w:r>
            <w:r w:rsidR="00232CBC">
              <w:rPr>
                <w:sz w:val="20"/>
              </w:rPr>
              <w:t>s</w:t>
            </w:r>
            <w:r>
              <w:rPr>
                <w:sz w:val="20"/>
              </w:rPr>
              <w:t>, alineaciones, márgenes interno y externo, unidades de medida, display, importar fuentes.</w:t>
            </w:r>
          </w:p>
          <w:p w14:paraId="005E1086" w14:textId="0CEE80F5" w:rsidR="007D4EA0" w:rsidRPr="003F5169" w:rsidRDefault="007D4EA0" w:rsidP="00232CBC">
            <w:pPr>
              <w:ind w:left="210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D8254" w14:textId="57D82816" w:rsidR="007D4EA0" w:rsidRPr="003F5169" w:rsidRDefault="006536A6" w:rsidP="18629858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Hace uso de etiquetas HTML5 para crear la estructura de una página web.</w:t>
            </w:r>
          </w:p>
        </w:tc>
      </w:tr>
      <w:tr w:rsidR="002F27F7" w:rsidRPr="00F27E55" w14:paraId="32E9F4CE" w14:textId="77777777" w:rsidTr="18629858"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36BE1" w14:textId="2D26ECC1" w:rsidR="002F27F7" w:rsidRPr="00E76C1C" w:rsidRDefault="002F27F7" w:rsidP="00F06F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E8ED9" w14:textId="1B0D1FA9" w:rsidR="002F27F7" w:rsidRDefault="00485CFD" w:rsidP="18629858">
            <w:pPr>
              <w:spacing w:line="259" w:lineRule="auto"/>
              <w:jc w:val="both"/>
              <w:rPr>
                <w:sz w:val="20"/>
              </w:rPr>
            </w:pPr>
            <w:r>
              <w:rPr>
                <w:sz w:val="20"/>
              </w:rPr>
              <w:t>Aprender conceptos sobre Responsive design y Modelo Flexbox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F65B2" w14:textId="04F1530D" w:rsidR="006536A6" w:rsidRDefault="006536A6" w:rsidP="18629858">
            <w:pPr>
              <w:jc w:val="center"/>
              <w:rPr>
                <w:sz w:val="20"/>
              </w:rPr>
            </w:pPr>
            <w:r w:rsidRPr="00485CFD">
              <w:rPr>
                <w:bCs/>
                <w:sz w:val="20"/>
              </w:rPr>
              <w:t>Fundamentos HTML5</w:t>
            </w:r>
            <w:r w:rsidR="002A6017">
              <w:rPr>
                <w:bCs/>
                <w:sz w:val="20"/>
              </w:rPr>
              <w:t xml:space="preserve"> II</w:t>
            </w:r>
          </w:p>
          <w:p w14:paraId="4520D07A" w14:textId="77777777" w:rsidR="00485CFD" w:rsidRDefault="00485CFD" w:rsidP="18629858">
            <w:pPr>
              <w:jc w:val="center"/>
              <w:rPr>
                <w:sz w:val="20"/>
              </w:rPr>
            </w:pPr>
          </w:p>
          <w:p w14:paraId="75FC5192" w14:textId="2BE57000" w:rsidR="00232CBC" w:rsidRDefault="00232CBC" w:rsidP="00232CBC">
            <w:pPr>
              <w:jc w:val="center"/>
              <w:rPr>
                <w:b/>
                <w:bCs/>
                <w:sz w:val="20"/>
              </w:rPr>
            </w:pPr>
            <w:r w:rsidRPr="18629858">
              <w:rPr>
                <w:b/>
                <w:bCs/>
                <w:sz w:val="20"/>
              </w:rPr>
              <w:t xml:space="preserve">Practica Calificada N°1 </w:t>
            </w:r>
          </w:p>
          <w:p w14:paraId="1C0677B5" w14:textId="536C04C3" w:rsidR="00232CBC" w:rsidRDefault="00232CBC" w:rsidP="00232CBC">
            <w:pPr>
              <w:jc w:val="center"/>
              <w:rPr>
                <w:b/>
                <w:bCs/>
                <w:sz w:val="20"/>
              </w:rPr>
            </w:pPr>
          </w:p>
          <w:p w14:paraId="71FF875A" w14:textId="77777777" w:rsidR="00232CBC" w:rsidRDefault="00232CBC" w:rsidP="00232CBC">
            <w:pPr>
              <w:jc w:val="center"/>
              <w:rPr>
                <w:b/>
                <w:bCs/>
                <w:sz w:val="20"/>
              </w:rPr>
            </w:pPr>
          </w:p>
          <w:p w14:paraId="3358BA89" w14:textId="2AD529AA" w:rsidR="00232CBC" w:rsidRPr="006536A6" w:rsidRDefault="006536A6" w:rsidP="006536A6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Fundamentos de CSS3</w:t>
            </w:r>
            <w:r w:rsidR="00496602">
              <w:rPr>
                <w:sz w:val="20"/>
              </w:rPr>
              <w:t xml:space="preserve"> II</w:t>
            </w:r>
          </w:p>
          <w:p w14:paraId="24071524" w14:textId="77777777" w:rsidR="00485CFD" w:rsidRPr="00485CFD" w:rsidRDefault="00485CFD" w:rsidP="00232CBC">
            <w:pPr>
              <w:jc w:val="center"/>
              <w:rPr>
                <w:bCs/>
                <w:sz w:val="20"/>
              </w:rPr>
            </w:pPr>
          </w:p>
          <w:p w14:paraId="49EAFB44" w14:textId="09022BD8" w:rsidR="00232CBC" w:rsidRPr="00232CBC" w:rsidRDefault="00232CBC" w:rsidP="00232CBC">
            <w:pPr>
              <w:jc w:val="center"/>
              <w:rPr>
                <w:b/>
                <w:bCs/>
                <w:sz w:val="20"/>
              </w:rPr>
            </w:pPr>
            <w:r w:rsidRPr="18629858">
              <w:rPr>
                <w:b/>
                <w:bCs/>
                <w:sz w:val="20"/>
              </w:rPr>
              <w:t>Laboratorio Grupal N°1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B1182" w14:textId="57D31F6B" w:rsidR="00485CFD" w:rsidRPr="00485CFD" w:rsidRDefault="00485CFD" w:rsidP="00232CBC">
            <w:pPr>
              <w:pStyle w:val="Prrafodelista"/>
              <w:numPr>
                <w:ilvl w:val="0"/>
                <w:numId w:val="14"/>
              </w:numPr>
              <w:ind w:left="210" w:hanging="284"/>
              <w:rPr>
                <w:sz w:val="20"/>
                <w:lang w:val="es-PE"/>
              </w:rPr>
            </w:pPr>
            <w:r w:rsidRPr="00F27E55">
              <w:rPr>
                <w:sz w:val="20"/>
                <w:lang w:val="es-PE"/>
              </w:rPr>
              <w:lastRenderedPageBreak/>
              <w:t xml:space="preserve">Responsive Web </w:t>
            </w:r>
            <w:r>
              <w:rPr>
                <w:sz w:val="20"/>
                <w:lang w:val="es-PE"/>
              </w:rPr>
              <w:t>Design</w:t>
            </w:r>
          </w:p>
          <w:p w14:paraId="58BAEE98" w14:textId="18131E68" w:rsidR="00232CBC" w:rsidRDefault="00F27E55" w:rsidP="00232CBC">
            <w:pPr>
              <w:pStyle w:val="Prrafodelista"/>
              <w:numPr>
                <w:ilvl w:val="0"/>
                <w:numId w:val="14"/>
              </w:numPr>
              <w:ind w:left="210" w:hanging="284"/>
              <w:rPr>
                <w:sz w:val="20"/>
                <w:lang w:val="es-PE"/>
              </w:rPr>
            </w:pPr>
            <w:r>
              <w:rPr>
                <w:sz w:val="20"/>
              </w:rPr>
              <w:t xml:space="preserve">CSS3: </w:t>
            </w:r>
            <w:r w:rsidR="00232CBC">
              <w:rPr>
                <w:sz w:val="20"/>
                <w:lang w:val="en-US"/>
              </w:rPr>
              <w:t>Importar iconos</w:t>
            </w:r>
            <w:r w:rsidRPr="00F27E55">
              <w:rPr>
                <w:sz w:val="20"/>
                <w:lang w:val="en-US"/>
              </w:rPr>
              <w:t>.</w:t>
            </w:r>
          </w:p>
          <w:p w14:paraId="0DD55098" w14:textId="77777777" w:rsidR="00F27E55" w:rsidRDefault="00F27E55" w:rsidP="00232CBC">
            <w:pPr>
              <w:pStyle w:val="Prrafodelista"/>
              <w:ind w:left="210"/>
              <w:rPr>
                <w:sz w:val="20"/>
                <w:lang w:val="es-PE"/>
              </w:rPr>
            </w:pPr>
            <w:r w:rsidRPr="00F27E55">
              <w:rPr>
                <w:sz w:val="20"/>
                <w:lang w:val="es-PE"/>
              </w:rPr>
              <w:t xml:space="preserve">Pseudo elementos. </w:t>
            </w:r>
            <w:r>
              <w:rPr>
                <w:sz w:val="20"/>
                <w:lang w:val="es-PE"/>
              </w:rPr>
              <w:t>Desbordamiento</w:t>
            </w:r>
            <w:r w:rsidR="00232CBC">
              <w:rPr>
                <w:sz w:val="20"/>
                <w:lang w:val="es-PE"/>
              </w:rPr>
              <w:t>.</w:t>
            </w:r>
          </w:p>
          <w:p w14:paraId="5B847964" w14:textId="77777777" w:rsidR="006536A6" w:rsidRDefault="006536A6" w:rsidP="00232CBC">
            <w:pPr>
              <w:pStyle w:val="Prrafodelista"/>
              <w:ind w:left="210"/>
              <w:rPr>
                <w:sz w:val="20"/>
                <w:lang w:val="es-PE"/>
              </w:rPr>
            </w:pPr>
          </w:p>
          <w:p w14:paraId="56B630C6" w14:textId="1B670DAD" w:rsidR="00232CBC" w:rsidRPr="00F27E55" w:rsidRDefault="00232CBC" w:rsidP="00232CBC">
            <w:pPr>
              <w:pStyle w:val="Prrafodelista"/>
              <w:ind w:left="210"/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Flexbox.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EA49C" w14:textId="5F523128" w:rsidR="006536A6" w:rsidRDefault="006536A6" w:rsidP="18629858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Realiza la maquetación de diseños dados en clase.</w:t>
            </w:r>
          </w:p>
          <w:p w14:paraId="5AFA5694" w14:textId="1946AD17" w:rsidR="006536A6" w:rsidRDefault="006536A6" w:rsidP="006536A6">
            <w:pPr>
              <w:spacing w:line="259" w:lineRule="auto"/>
              <w:rPr>
                <w:sz w:val="20"/>
              </w:rPr>
            </w:pPr>
          </w:p>
          <w:p w14:paraId="476B074C" w14:textId="77777777" w:rsidR="006536A6" w:rsidRDefault="006536A6" w:rsidP="006536A6">
            <w:pPr>
              <w:spacing w:line="259" w:lineRule="auto"/>
              <w:rPr>
                <w:sz w:val="20"/>
              </w:rPr>
            </w:pPr>
          </w:p>
          <w:p w14:paraId="6E703C01" w14:textId="77777777" w:rsidR="006536A6" w:rsidRDefault="006536A6" w:rsidP="18629858">
            <w:pPr>
              <w:spacing w:line="259" w:lineRule="auto"/>
              <w:jc w:val="center"/>
              <w:rPr>
                <w:sz w:val="20"/>
              </w:rPr>
            </w:pPr>
          </w:p>
          <w:p w14:paraId="3644B147" w14:textId="77777777" w:rsidR="006536A6" w:rsidRDefault="006536A6" w:rsidP="18629858">
            <w:pPr>
              <w:spacing w:line="259" w:lineRule="auto"/>
              <w:jc w:val="center"/>
              <w:rPr>
                <w:sz w:val="20"/>
              </w:rPr>
            </w:pPr>
          </w:p>
          <w:p w14:paraId="267A0A4D" w14:textId="4ED75780" w:rsidR="002F27F7" w:rsidRPr="00F27E55" w:rsidRDefault="006536A6" w:rsidP="18629858">
            <w:pPr>
              <w:spacing w:line="259" w:lineRule="auto"/>
              <w:jc w:val="center"/>
              <w:rPr>
                <w:sz w:val="20"/>
                <w:lang w:val="es-PE"/>
              </w:rPr>
            </w:pPr>
            <w:r w:rsidRPr="18629858">
              <w:rPr>
                <w:sz w:val="20"/>
              </w:rPr>
              <w:t>Grupo de trabajo</w:t>
            </w:r>
          </w:p>
        </w:tc>
      </w:tr>
      <w:tr w:rsidR="0001725A" w14:paraId="03564CAD" w14:textId="77777777" w:rsidTr="18629858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D5EC4" w14:textId="5988B5A7" w:rsidR="0001725A" w:rsidRPr="00E76C1C" w:rsidRDefault="00793FCE" w:rsidP="00F06FBE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C3624" w14:textId="32162F0A" w:rsidR="0001725A" w:rsidRPr="003F5169" w:rsidRDefault="00496602" w:rsidP="00496602">
            <w:pPr>
              <w:spacing w:line="259" w:lineRule="auto"/>
              <w:jc w:val="center"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Conceptos generales sobre el uso de Javascript en el desarrollo web y fundamentos base.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A0506" w14:textId="19934B59" w:rsidR="0001725A" w:rsidRPr="003F5169" w:rsidRDefault="00B45726" w:rsidP="18629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Fundamento</w:t>
            </w:r>
            <w:r w:rsidR="002A6017">
              <w:rPr>
                <w:sz w:val="20"/>
              </w:rPr>
              <w:t>s en J</w:t>
            </w:r>
            <w:r>
              <w:rPr>
                <w:sz w:val="20"/>
              </w:rPr>
              <w:t>avascript</w:t>
            </w:r>
            <w:r w:rsidR="00496602">
              <w:rPr>
                <w:sz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3D9DB" w14:textId="77777777" w:rsidR="002F27F7" w:rsidRPr="003F5169" w:rsidRDefault="002F27F7" w:rsidP="00B45726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Variables y Tipos de Datos.</w:t>
            </w:r>
          </w:p>
          <w:p w14:paraId="510265E9" w14:textId="26E2FE73" w:rsidR="002F27F7" w:rsidRDefault="002F27F7" w:rsidP="00B45726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 xml:space="preserve">Operadores </w:t>
            </w:r>
            <w:r>
              <w:rPr>
                <w:sz w:val="20"/>
              </w:rPr>
              <w:t>aritméticos y lógicos.</w:t>
            </w:r>
          </w:p>
          <w:p w14:paraId="6D48455C" w14:textId="59243A22" w:rsidR="00B45726" w:rsidRDefault="00B45726" w:rsidP="00B457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Estructuras condicionales.</w:t>
            </w:r>
          </w:p>
          <w:p w14:paraId="36A2DF08" w14:textId="41764033" w:rsidR="0001725A" w:rsidRPr="003F5169" w:rsidRDefault="0001725A" w:rsidP="18629858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D6AE4" w14:textId="7DAAC745" w:rsidR="00D259AF" w:rsidRDefault="00D259AF" w:rsidP="18629858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 xml:space="preserve">Identificar la declaración de </w:t>
            </w:r>
            <w:r w:rsidR="002C42B8">
              <w:rPr>
                <w:sz w:val="20"/>
              </w:rPr>
              <w:t xml:space="preserve">variables, los tipos de datos, </w:t>
            </w:r>
            <w:r w:rsidR="002C42B8" w:rsidRPr="002C42B8">
              <w:rPr>
                <w:sz w:val="20"/>
              </w:rPr>
              <w:t>operadores y el uso de las estructuras condicionales</w:t>
            </w:r>
            <w:r w:rsidR="00496602">
              <w:rPr>
                <w:sz w:val="20"/>
              </w:rPr>
              <w:t>.</w:t>
            </w:r>
          </w:p>
          <w:p w14:paraId="298FBEED" w14:textId="32679416" w:rsidR="0001725A" w:rsidRPr="003F5169" w:rsidRDefault="0001725A" w:rsidP="18629858">
            <w:pPr>
              <w:jc w:val="center"/>
              <w:rPr>
                <w:sz w:val="20"/>
              </w:rPr>
            </w:pPr>
          </w:p>
        </w:tc>
      </w:tr>
      <w:tr w:rsidR="0001725A" w14:paraId="3804B3B4" w14:textId="77777777" w:rsidTr="006536A6">
        <w:tc>
          <w:tcPr>
            <w:tcW w:w="1134" w:type="dxa"/>
            <w:vMerge/>
            <w:tcBorders>
              <w:left w:val="single" w:sz="4" w:space="0" w:color="auto"/>
            </w:tcBorders>
            <w:vAlign w:val="center"/>
          </w:tcPr>
          <w:p w14:paraId="4B94D5A5" w14:textId="77777777" w:rsidR="0001725A" w:rsidRPr="00E76C1C" w:rsidRDefault="0001725A" w:rsidP="00027D1A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AC83E" w14:textId="1BD1C070" w:rsidR="0001725A" w:rsidRPr="00B45726" w:rsidRDefault="00B4318D" w:rsidP="18629858">
            <w:pPr>
              <w:jc w:val="center"/>
              <w:rPr>
                <w:color w:val="0070C0"/>
                <w:sz w:val="20"/>
              </w:rPr>
            </w:pPr>
            <w:r w:rsidRPr="00B4318D">
              <w:rPr>
                <w:sz w:val="20"/>
              </w:rPr>
              <w:t>Aprender el uso de pseudo clases y selectores de atributos para aplicar propiedades css.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2BD9" w14:textId="72E83E1D" w:rsidR="0001725A" w:rsidRPr="00B45726" w:rsidRDefault="002C42B8" w:rsidP="18629858">
            <w:pPr>
              <w:jc w:val="center"/>
              <w:rPr>
                <w:b/>
                <w:bCs/>
                <w:color w:val="0070C0"/>
                <w:sz w:val="20"/>
              </w:rPr>
            </w:pPr>
            <w:r>
              <w:rPr>
                <w:sz w:val="20"/>
              </w:rPr>
              <w:t>Fundamento</w:t>
            </w:r>
            <w:r w:rsidR="00496602">
              <w:rPr>
                <w:sz w:val="20"/>
              </w:rPr>
              <w:t>s en CSS3 III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8E313" w14:textId="0AC227FD" w:rsidR="0001725A" w:rsidRPr="00496602" w:rsidRDefault="002C42B8" w:rsidP="18629858">
            <w:pPr>
              <w:jc w:val="center"/>
              <w:rPr>
                <w:color w:val="0070C0"/>
                <w:sz w:val="20"/>
              </w:rPr>
            </w:pPr>
            <w:r w:rsidRPr="00496602">
              <w:rPr>
                <w:bCs/>
                <w:sz w:val="20"/>
              </w:rPr>
              <w:t>Pseudo elementos, Pseudo clases. Selectores de atributos.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4317A" w14:textId="4D326B90" w:rsidR="0001725A" w:rsidRPr="00B45726" w:rsidRDefault="00496602" w:rsidP="00496602">
            <w:pPr>
              <w:jc w:val="center"/>
              <w:rPr>
                <w:color w:val="0070C0"/>
                <w:sz w:val="20"/>
              </w:rPr>
            </w:pPr>
            <w:r w:rsidRPr="00496602">
              <w:rPr>
                <w:sz w:val="20"/>
              </w:rPr>
              <w:t>Desarrollar ejercicios teórico-práctico, usando los conceptos aprendidos.</w:t>
            </w:r>
          </w:p>
        </w:tc>
      </w:tr>
      <w:tr w:rsidR="00B4318D" w14:paraId="2A829DA2" w14:textId="77777777" w:rsidTr="00275E81">
        <w:trPr>
          <w:trHeight w:val="148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41E47" w14:textId="055AB454" w:rsidR="00B4318D" w:rsidRPr="00E76C1C" w:rsidRDefault="00B4318D" w:rsidP="00027D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6BCB" w14:textId="2D8DCD5C" w:rsidR="00B4318D" w:rsidRPr="003F5169" w:rsidRDefault="00B4318D" w:rsidP="002C42B8">
            <w:pPr>
              <w:spacing w:line="259" w:lineRule="auto"/>
              <w:jc w:val="center"/>
              <w:rPr>
                <w:sz w:val="20"/>
              </w:rPr>
            </w:pPr>
            <w:r w:rsidRPr="002C42B8">
              <w:rPr>
                <w:sz w:val="20"/>
              </w:rPr>
              <w:t>Conceptos sobre el uso de estructura de control e identificar las funciones en javascript</w:t>
            </w:r>
            <w:r w:rsidRPr="18629858">
              <w:rPr>
                <w:sz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2C697" w14:textId="0257480F" w:rsidR="00B4318D" w:rsidRDefault="001307B4" w:rsidP="18629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J</w:t>
            </w:r>
            <w:r w:rsidR="00B4318D">
              <w:rPr>
                <w:sz w:val="20"/>
              </w:rPr>
              <w:t>avascript.</w:t>
            </w:r>
          </w:p>
          <w:p w14:paraId="0C93103A" w14:textId="77777777" w:rsidR="002A6017" w:rsidRDefault="002A6017" w:rsidP="18629858">
            <w:pPr>
              <w:jc w:val="center"/>
              <w:rPr>
                <w:sz w:val="20"/>
              </w:rPr>
            </w:pPr>
          </w:p>
          <w:p w14:paraId="51D1B87D" w14:textId="774971E1" w:rsidR="002A6017" w:rsidRPr="003F5169" w:rsidRDefault="002A6017" w:rsidP="00275E81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D808F" w14:textId="50DF70E9" w:rsidR="00B4318D" w:rsidRPr="00793FCE" w:rsidRDefault="00B4318D" w:rsidP="00B45726">
            <w:pPr>
              <w:jc w:val="center"/>
              <w:rPr>
                <w:sz w:val="20"/>
              </w:rPr>
            </w:pPr>
            <w:r w:rsidRPr="00793FCE">
              <w:rPr>
                <w:sz w:val="20"/>
              </w:rPr>
              <w:t>Estructuras de control repetitivas.</w:t>
            </w:r>
          </w:p>
          <w:p w14:paraId="7C55E094" w14:textId="76D85348" w:rsidR="00B4318D" w:rsidRPr="003F5169" w:rsidRDefault="00B4318D" w:rsidP="00793FCE">
            <w:pPr>
              <w:jc w:val="center"/>
              <w:rPr>
                <w:sz w:val="20"/>
              </w:rPr>
            </w:pPr>
            <w:r w:rsidRPr="00793FCE">
              <w:rPr>
                <w:sz w:val="20"/>
              </w:rPr>
              <w:t>Definición de Funciones.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791BA" w14:textId="2B669CB8" w:rsidR="00275E81" w:rsidRDefault="00275E81" w:rsidP="00275E81">
            <w:pPr>
              <w:spacing w:line="259" w:lineRule="auto"/>
              <w:rPr>
                <w:sz w:val="20"/>
              </w:rPr>
            </w:pPr>
          </w:p>
          <w:p w14:paraId="25F387D7" w14:textId="1C846DC5" w:rsidR="00275E81" w:rsidRDefault="00275E81" w:rsidP="18629858">
            <w:pPr>
              <w:spacing w:line="259" w:lineRule="auto"/>
              <w:jc w:val="center"/>
              <w:rPr>
                <w:sz w:val="20"/>
              </w:rPr>
            </w:pPr>
            <w:r w:rsidRPr="00496602">
              <w:rPr>
                <w:sz w:val="20"/>
              </w:rPr>
              <w:t xml:space="preserve">Desarrollar ejercicios </w:t>
            </w:r>
            <w:r>
              <w:rPr>
                <w:sz w:val="20"/>
              </w:rPr>
              <w:t>usando cada concepto aprendido</w:t>
            </w:r>
            <w:r w:rsidRPr="00496602">
              <w:rPr>
                <w:sz w:val="20"/>
              </w:rPr>
              <w:t>.</w:t>
            </w:r>
          </w:p>
          <w:p w14:paraId="36A93F25" w14:textId="3C705699" w:rsidR="00275E81" w:rsidRDefault="00275E81" w:rsidP="00275E81">
            <w:pPr>
              <w:spacing w:line="259" w:lineRule="auto"/>
              <w:rPr>
                <w:sz w:val="20"/>
              </w:rPr>
            </w:pPr>
          </w:p>
          <w:p w14:paraId="1CAF05A2" w14:textId="629985A7" w:rsidR="00275E81" w:rsidRPr="003F5169" w:rsidRDefault="00275E81" w:rsidP="18629858">
            <w:pPr>
              <w:spacing w:line="259" w:lineRule="auto"/>
              <w:jc w:val="center"/>
              <w:rPr>
                <w:sz w:val="20"/>
              </w:rPr>
            </w:pPr>
          </w:p>
        </w:tc>
      </w:tr>
      <w:tr w:rsidR="00B4318D" w14:paraId="3113E4EA" w14:textId="77777777" w:rsidTr="00F94165">
        <w:trPr>
          <w:trHeight w:val="33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9F80D" w14:textId="77777777" w:rsidR="00B4318D" w:rsidRDefault="00B4318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72D1" w14:textId="4D779934" w:rsidR="00B4318D" w:rsidRDefault="00275E81" w:rsidP="18629858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Conoconer las transiciones y transfomaciones a elementos HTML5.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CFB37" w14:textId="75DC6A4F" w:rsidR="00B4318D" w:rsidRDefault="00B4318D" w:rsidP="18629858">
            <w:pPr>
              <w:jc w:val="center"/>
              <w:rPr>
                <w:b/>
                <w:bCs/>
                <w:sz w:val="20"/>
              </w:rPr>
            </w:pPr>
            <w:r>
              <w:rPr>
                <w:sz w:val="20"/>
              </w:rPr>
              <w:t>Fundamentos en CSS3 IV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1FEB6" w14:textId="53FD690A" w:rsidR="00ED7CF1" w:rsidRDefault="00ED7CF1" w:rsidP="00ED7C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Background, sombras y Transiciones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E197F" w14:textId="0EF72EB0" w:rsidR="00B4318D" w:rsidRDefault="00275E81" w:rsidP="18629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Aplicar las propiedades aprendidas.</w:t>
            </w:r>
          </w:p>
          <w:p w14:paraId="23DC77BC" w14:textId="5C234E8D" w:rsidR="00B4318D" w:rsidRDefault="00B4318D" w:rsidP="18629858">
            <w:pPr>
              <w:jc w:val="center"/>
              <w:rPr>
                <w:sz w:val="20"/>
              </w:rPr>
            </w:pPr>
          </w:p>
        </w:tc>
      </w:tr>
      <w:tr w:rsidR="00B4318D" w14:paraId="432399D9" w14:textId="77777777" w:rsidTr="00F94165">
        <w:trPr>
          <w:trHeight w:val="127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6BA37" w14:textId="77777777" w:rsidR="00B4318D" w:rsidRDefault="00B4318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2A9BF" w14:textId="4165E40D" w:rsidR="00B4318D" w:rsidRPr="18629858" w:rsidRDefault="00275E81" w:rsidP="18629858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Reforzar conocimientos en HTML5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B2CD7" w14:textId="77777777" w:rsidR="001307B4" w:rsidRDefault="001307B4" w:rsidP="001307B4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Practica Calificada N°2</w:t>
            </w:r>
            <w:r w:rsidRPr="18629858">
              <w:rPr>
                <w:b/>
                <w:bCs/>
                <w:sz w:val="20"/>
              </w:rPr>
              <w:t xml:space="preserve"> </w:t>
            </w:r>
          </w:p>
          <w:p w14:paraId="5B26CF17" w14:textId="601FEC8A" w:rsidR="002A6017" w:rsidRPr="18629858" w:rsidRDefault="002A6017" w:rsidP="002A6017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382DD" w14:textId="42F57803" w:rsidR="00B4318D" w:rsidRPr="18629858" w:rsidRDefault="001307B4" w:rsidP="18629858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Conceptos desarrollados en clase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47FE0" w14:textId="77777777" w:rsidR="00B4318D" w:rsidRDefault="00B4318D" w:rsidP="00B4318D">
            <w:pPr>
              <w:jc w:val="center"/>
              <w:rPr>
                <w:sz w:val="20"/>
              </w:rPr>
            </w:pPr>
          </w:p>
          <w:p w14:paraId="277A8C7E" w14:textId="7C51E7AC" w:rsidR="00B4318D" w:rsidRDefault="001307B4" w:rsidP="00B4318D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Resolver un reto con todos los conceptos aprendidos.</w:t>
            </w:r>
          </w:p>
          <w:p w14:paraId="236C88A1" w14:textId="77777777" w:rsidR="00B4318D" w:rsidRDefault="00B4318D" w:rsidP="00B4318D">
            <w:pPr>
              <w:jc w:val="center"/>
              <w:rPr>
                <w:sz w:val="20"/>
              </w:rPr>
            </w:pPr>
          </w:p>
          <w:p w14:paraId="15C24D93" w14:textId="77777777" w:rsidR="00B4318D" w:rsidRDefault="00B4318D" w:rsidP="00B4318D">
            <w:pPr>
              <w:jc w:val="center"/>
              <w:rPr>
                <w:sz w:val="20"/>
              </w:rPr>
            </w:pPr>
          </w:p>
          <w:p w14:paraId="05204C81" w14:textId="77777777" w:rsidR="00B4318D" w:rsidRDefault="00B4318D" w:rsidP="18629858">
            <w:pPr>
              <w:jc w:val="center"/>
              <w:rPr>
                <w:sz w:val="20"/>
              </w:rPr>
            </w:pPr>
          </w:p>
        </w:tc>
      </w:tr>
      <w:tr w:rsidR="00ED7CF1" w14:paraId="58B11725" w14:textId="77777777" w:rsidTr="00F94165">
        <w:trPr>
          <w:trHeight w:val="69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4EA11" w14:textId="41A28EA3" w:rsidR="00ED7CF1" w:rsidRPr="00E76C1C" w:rsidRDefault="00ED7CF1" w:rsidP="00027D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72F1E" w14:textId="1B8156EA" w:rsidR="00ED7CF1" w:rsidRPr="003F5169" w:rsidRDefault="00B2607F" w:rsidP="001307B4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Aprender el manejo de eventos en javascript.</w:t>
            </w:r>
            <w:r w:rsidR="00ED7CF1" w:rsidRPr="18629858">
              <w:rPr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79A3C" w14:textId="1F238DF7" w:rsidR="00ED7CF1" w:rsidRPr="003F5169" w:rsidRDefault="00ED7CF1" w:rsidP="18629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9597" w14:textId="77777777" w:rsidR="00213536" w:rsidRDefault="00213536" w:rsidP="002135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Constantes, var vs let.</w:t>
            </w:r>
          </w:p>
          <w:p w14:paraId="75552168" w14:textId="74FACDE9" w:rsidR="00213536" w:rsidRPr="003F5169" w:rsidRDefault="00213536" w:rsidP="002135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Eventos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8A32" w14:textId="68EFA91B" w:rsidR="00ED7CF1" w:rsidRDefault="008C15B5" w:rsidP="18629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Aplicar el uso de eventos aprendidos.</w:t>
            </w:r>
          </w:p>
          <w:p w14:paraId="566DC6EC" w14:textId="5453C0FD" w:rsidR="00ED7CF1" w:rsidRPr="003F5169" w:rsidRDefault="00ED7CF1" w:rsidP="18629858">
            <w:pPr>
              <w:jc w:val="center"/>
              <w:rPr>
                <w:sz w:val="20"/>
              </w:rPr>
            </w:pPr>
          </w:p>
        </w:tc>
      </w:tr>
      <w:tr w:rsidR="00ED7CF1" w14:paraId="402FB911" w14:textId="77777777" w:rsidTr="00F94165">
        <w:trPr>
          <w:trHeight w:val="61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B4E3" w14:textId="77777777" w:rsidR="00ED7CF1" w:rsidRDefault="00ED7CF1" w:rsidP="00027D1A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D594F" w14:textId="58124364" w:rsidR="00ED7CF1" w:rsidRPr="18629858" w:rsidRDefault="008C15B5" w:rsidP="18629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Conocer como incorporar archivos multimedia en la web.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7F475" w14:textId="52D6D14C" w:rsidR="00ED7CF1" w:rsidRPr="18629858" w:rsidRDefault="00B2607F" w:rsidP="18629858">
            <w:pPr>
              <w:jc w:val="center"/>
              <w:rPr>
                <w:sz w:val="20"/>
              </w:rPr>
            </w:pPr>
            <w:r w:rsidRPr="00485CFD">
              <w:rPr>
                <w:bCs/>
                <w:sz w:val="20"/>
              </w:rPr>
              <w:t>Fundamentos HTML5</w:t>
            </w:r>
            <w:r>
              <w:rPr>
                <w:bCs/>
                <w:sz w:val="20"/>
              </w:rPr>
              <w:t xml:space="preserve"> III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9EE4A" w14:textId="2C302449" w:rsidR="00ED7CF1" w:rsidRPr="18629858" w:rsidRDefault="00ED7CF1" w:rsidP="18629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HTML5 media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1D23E" w14:textId="6876213A" w:rsidR="00ED7CF1" w:rsidRDefault="008C15B5" w:rsidP="18629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Resolver un ejercicio con lo aprendido en clase.</w:t>
            </w:r>
          </w:p>
          <w:p w14:paraId="7F370075" w14:textId="77777777" w:rsidR="00ED7CF1" w:rsidRDefault="00ED7CF1" w:rsidP="18629858">
            <w:pPr>
              <w:jc w:val="center"/>
              <w:rPr>
                <w:sz w:val="20"/>
              </w:rPr>
            </w:pPr>
          </w:p>
          <w:p w14:paraId="59377927" w14:textId="605F4934" w:rsidR="00ED7CF1" w:rsidRPr="18629858" w:rsidRDefault="00ED7CF1" w:rsidP="18629858">
            <w:pPr>
              <w:jc w:val="center"/>
              <w:rPr>
                <w:sz w:val="20"/>
              </w:rPr>
            </w:pPr>
          </w:p>
        </w:tc>
      </w:tr>
      <w:tr w:rsidR="00ED7CF1" w14:paraId="22286264" w14:textId="77777777" w:rsidTr="00F94165">
        <w:trPr>
          <w:trHeight w:val="290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45B13" w14:textId="77777777" w:rsidR="00ED7CF1" w:rsidRDefault="00ED7CF1" w:rsidP="00027D1A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6D6F2" w14:textId="6C5D0E67" w:rsidR="00ED7CF1" w:rsidRPr="18629858" w:rsidRDefault="00B2607F" w:rsidP="18629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Desarrollar efectos para una pagina web.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0E33E" w14:textId="13C1ECA6" w:rsidR="00ED7CF1" w:rsidRDefault="00ED7CF1" w:rsidP="18629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Fundamentos en CSS3 V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ABFDA" w14:textId="328ACAB9" w:rsidR="00ED7CF1" w:rsidRDefault="00B2607F" w:rsidP="18629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Efectos para texto</w:t>
            </w:r>
            <w:r w:rsidR="00ED7CF1">
              <w:rPr>
                <w:sz w:val="20"/>
              </w:rPr>
              <w:t xml:space="preserve"> y transformaciones.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EF1A0" w14:textId="44FFD10E" w:rsidR="00ED7CF1" w:rsidRDefault="00ED7CF1" w:rsidP="00B2607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Practicar los </w:t>
            </w:r>
            <w:r w:rsidR="008C15B5">
              <w:rPr>
                <w:sz w:val="20"/>
              </w:rPr>
              <w:t xml:space="preserve">diferentes </w:t>
            </w:r>
            <w:r w:rsidR="00B2607F">
              <w:rPr>
                <w:sz w:val="20"/>
              </w:rPr>
              <w:t>transformaciones</w:t>
            </w:r>
            <w:r w:rsidR="008C15B5">
              <w:rPr>
                <w:sz w:val="20"/>
              </w:rPr>
              <w:t xml:space="preserve"> 2D y 3D apren</w:t>
            </w:r>
            <w:r>
              <w:rPr>
                <w:sz w:val="20"/>
              </w:rPr>
              <w:t>didos.</w:t>
            </w:r>
          </w:p>
        </w:tc>
      </w:tr>
      <w:tr w:rsidR="00213536" w14:paraId="3EFBF748" w14:textId="77777777" w:rsidTr="00F94165">
        <w:trPr>
          <w:trHeight w:val="345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7D134" w14:textId="121C7094" w:rsidR="00213536" w:rsidRDefault="00213536" w:rsidP="00027D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87859" w14:textId="69F52A1F" w:rsidR="00213536" w:rsidRDefault="006B2922" w:rsidP="18629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Maquetar un diseño de página web, aplicando aprendido hasta la fecha.</w:t>
            </w:r>
          </w:p>
          <w:p w14:paraId="20E1945B" w14:textId="522AEFED" w:rsidR="00213536" w:rsidRPr="18629858" w:rsidRDefault="00213536" w:rsidP="18629858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52015" w14:textId="68C69ED7" w:rsidR="00213536" w:rsidRDefault="006B2922" w:rsidP="18629858">
            <w:pPr>
              <w:jc w:val="center"/>
              <w:rPr>
                <w:sz w:val="20"/>
              </w:rPr>
            </w:pPr>
            <w:r w:rsidRPr="18629858">
              <w:rPr>
                <w:b/>
                <w:bCs/>
                <w:sz w:val="20"/>
              </w:rPr>
              <w:t>Laboratorio Grupal N°</w:t>
            </w: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C81E0" w14:textId="33509EAD" w:rsidR="00213536" w:rsidRPr="00ED7CF1" w:rsidRDefault="006B2922" w:rsidP="18629858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Conceptos desarrollados en clase.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F235A" w14:textId="4D7B6C5A" w:rsidR="00213536" w:rsidRDefault="006B2922" w:rsidP="18629858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Grupo de trabajo</w:t>
            </w:r>
          </w:p>
        </w:tc>
      </w:tr>
      <w:tr w:rsidR="00213536" w14:paraId="5B46A367" w14:textId="77777777" w:rsidTr="00F94165">
        <w:trPr>
          <w:trHeight w:val="330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0A3CA" w14:textId="77777777" w:rsidR="00213536" w:rsidRDefault="00213536" w:rsidP="00027D1A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85C36" w14:textId="5A7178E2" w:rsidR="00213536" w:rsidRDefault="006B2922" w:rsidP="18629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Ampliar los conocimientos en javascript.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69008" w14:textId="7B2BE449" w:rsidR="00213536" w:rsidRDefault="00213536" w:rsidP="18629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7E895" w14:textId="13C833C8" w:rsidR="00213536" w:rsidRDefault="00313767" w:rsidP="18629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="006B2922" w:rsidRPr="006B2922">
              <w:rPr>
                <w:sz w:val="20"/>
              </w:rPr>
              <w:t>This</w:t>
            </w:r>
            <w:r>
              <w:rPr>
                <w:sz w:val="20"/>
              </w:rPr>
              <w:t>”</w:t>
            </w:r>
            <w:r w:rsidR="006B2922">
              <w:rPr>
                <w:sz w:val="20"/>
              </w:rPr>
              <w:t xml:space="preserve"> en javascript</w:t>
            </w:r>
            <w:r w:rsidR="005F0007">
              <w:rPr>
                <w:sz w:val="20"/>
              </w:rPr>
              <w:t>.</w:t>
            </w:r>
          </w:p>
          <w:p w14:paraId="22906C08" w14:textId="3B863B52" w:rsidR="006B2922" w:rsidRPr="00ED7CF1" w:rsidRDefault="005F0007" w:rsidP="005F000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 w:rsidR="006B2922">
              <w:rPr>
                <w:sz w:val="20"/>
              </w:rPr>
              <w:t xml:space="preserve">onversión </w:t>
            </w:r>
            <w:r>
              <w:rPr>
                <w:sz w:val="20"/>
              </w:rPr>
              <w:t>tipo de dato. Métodos para cadenas y números.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D42C1" w14:textId="6D954F5C" w:rsidR="00CB08BF" w:rsidRDefault="00427C59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Repasar y practicar lo aprendido.</w:t>
            </w:r>
          </w:p>
        </w:tc>
      </w:tr>
      <w:tr w:rsidR="004E4E51" w14:paraId="1DA35420" w14:textId="77777777" w:rsidTr="00F94165">
        <w:trPr>
          <w:trHeight w:val="675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6A332" w14:textId="2510B420" w:rsidR="004E4E51" w:rsidRDefault="004E4E51" w:rsidP="004E4E51">
            <w:pPr>
              <w:jc w:val="center"/>
              <w:rPr>
                <w:sz w:val="20"/>
              </w:rPr>
            </w:pPr>
            <w:r w:rsidRPr="00E76C1C">
              <w:rPr>
                <w:sz w:val="20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F7E11" w14:textId="6E7CA990" w:rsidR="004E4E51" w:rsidRDefault="004E4E51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Aprender programación orientada a objetos.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44844" w14:textId="0CDB04AC" w:rsidR="004E4E51" w:rsidRDefault="004E4E51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EF42E" w14:textId="77777777" w:rsidR="004E4E51" w:rsidRDefault="004E4E51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Arrays.</w:t>
            </w:r>
          </w:p>
          <w:p w14:paraId="4725165E" w14:textId="74FA5D4D" w:rsidR="004E4E51" w:rsidRPr="006B2922" w:rsidRDefault="004E4E51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800CB" w14:textId="7F04212A" w:rsidR="004E4E51" w:rsidRDefault="00427C59" w:rsidP="00105D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Desarrollar ejercicio</w:t>
            </w:r>
            <w:r w:rsidR="00105D21">
              <w:rPr>
                <w:sz w:val="20"/>
              </w:rPr>
              <w:t xml:space="preserve"> completo</w:t>
            </w:r>
            <w:r w:rsidRPr="00496602">
              <w:rPr>
                <w:sz w:val="20"/>
              </w:rPr>
              <w:t xml:space="preserve">, usando los conceptos </w:t>
            </w:r>
            <w:r>
              <w:rPr>
                <w:sz w:val="20"/>
              </w:rPr>
              <w:t>de POO.</w:t>
            </w:r>
          </w:p>
        </w:tc>
      </w:tr>
      <w:tr w:rsidR="004E4E51" w14:paraId="2188A2CE" w14:textId="77777777" w:rsidTr="00F94165">
        <w:trPr>
          <w:trHeight w:val="240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10A16" w14:textId="77777777" w:rsidR="004E4E51" w:rsidRPr="00E76C1C" w:rsidRDefault="004E4E51" w:rsidP="004E4E51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CC090" w14:textId="15A3F59D" w:rsidR="004E4E51" w:rsidRDefault="00427C59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Comprender la estructura de anidamiento en la hoja de estilo.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43499" w14:textId="62E56CD0" w:rsidR="004E4E51" w:rsidRDefault="004E4E51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SASS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294B7" w14:textId="78ECC30D" w:rsidR="004E4E51" w:rsidRDefault="004E4E51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Instalaci</w:t>
            </w:r>
            <w:r w:rsidR="00427C59">
              <w:rPr>
                <w:sz w:val="20"/>
              </w:rPr>
              <w:t>ón. V</w:t>
            </w:r>
            <w:r w:rsidR="00610BDA">
              <w:rPr>
                <w:sz w:val="20"/>
              </w:rPr>
              <w:t>ariables</w:t>
            </w:r>
            <w:r w:rsidR="00427C59">
              <w:rPr>
                <w:sz w:val="20"/>
              </w:rPr>
              <w:t xml:space="preserve"> y anidamiento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02718" w14:textId="439E5FAE" w:rsidR="004E4E51" w:rsidRDefault="00610BDA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Instalar SASS,</w:t>
            </w:r>
            <w:r w:rsidR="00427C59">
              <w:rPr>
                <w:sz w:val="20"/>
              </w:rPr>
              <w:t xml:space="preserve"> y maquetar un diseño utilizando los aprendido.</w:t>
            </w:r>
          </w:p>
        </w:tc>
      </w:tr>
      <w:tr w:rsidR="0036539F" w14:paraId="70874937" w14:textId="77777777" w:rsidTr="006B62A3">
        <w:trPr>
          <w:trHeight w:val="34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A208" w14:textId="77777777" w:rsidR="0036539F" w:rsidRPr="00E76C1C" w:rsidRDefault="0036539F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FDF1E" w14:textId="12FA141A" w:rsidR="0036539F" w:rsidRDefault="006B62A3" w:rsidP="004E4E51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Aprender a realizar operaciones con fechas.</w:t>
            </w:r>
          </w:p>
          <w:p w14:paraId="753DA9A8" w14:textId="7928D1A7" w:rsidR="0036539F" w:rsidRPr="003F5169" w:rsidRDefault="0036539F" w:rsidP="004E4E51">
            <w:pPr>
              <w:spacing w:line="259" w:lineRule="auto"/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1F563" w14:textId="05E6CC15" w:rsidR="0036539F" w:rsidRPr="003F5169" w:rsidRDefault="0036539F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5B20" w14:textId="5C404FD3" w:rsidR="0036539F" w:rsidRPr="003F5169" w:rsidRDefault="006B62A3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Fechas, Objeto Math.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DDE15" w14:textId="0F1B1380" w:rsidR="0036539F" w:rsidRPr="003F5169" w:rsidRDefault="00BE4EB0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Programar manejo de fechas en javascript.</w:t>
            </w:r>
          </w:p>
        </w:tc>
      </w:tr>
      <w:tr w:rsidR="006B62A3" w14:paraId="21C560EC" w14:textId="77777777" w:rsidTr="00F94165">
        <w:trPr>
          <w:trHeight w:val="136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0C073" w14:textId="77777777" w:rsidR="006B62A3" w:rsidRDefault="006B62A3" w:rsidP="004E4E51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3F790" w14:textId="5CC1F160" w:rsidR="006B62A3" w:rsidRDefault="006B62A3" w:rsidP="006B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Desarrollo de un programa utilizando POO.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D057C" w14:textId="4E912EF7" w:rsidR="006B62A3" w:rsidRDefault="006B62A3" w:rsidP="004E4E51">
            <w:pPr>
              <w:jc w:val="center"/>
              <w:rPr>
                <w:sz w:val="20"/>
              </w:rPr>
            </w:pPr>
            <w:r w:rsidRPr="18629858">
              <w:rPr>
                <w:b/>
                <w:bCs/>
                <w:sz w:val="20"/>
              </w:rPr>
              <w:t>Laboratorio Grupal N°3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84C65" w14:textId="50D41F44" w:rsidR="006B62A3" w:rsidRDefault="006B62A3" w:rsidP="006B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Conceptos desarrollados en clase.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7C38A" w14:textId="598F4904" w:rsidR="006B62A3" w:rsidRPr="003F5169" w:rsidRDefault="006B62A3" w:rsidP="004E4E51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Grupo de trabajo</w:t>
            </w:r>
          </w:p>
        </w:tc>
      </w:tr>
      <w:tr w:rsidR="0036539F" w14:paraId="5CF7C8DE" w14:textId="77777777" w:rsidTr="00F94165">
        <w:trPr>
          <w:trHeight w:val="150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38B93" w14:textId="77777777" w:rsidR="0036539F" w:rsidRDefault="0036539F" w:rsidP="004E4E51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E33E3" w14:textId="7FC8B69C" w:rsidR="0036539F" w:rsidRDefault="0036539F" w:rsidP="004E4E51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Comprender la aplicación de las diferentes directivas para SASS.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948C2" w14:textId="23EA706B" w:rsidR="0036539F" w:rsidRDefault="0036539F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SASS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90448" w14:textId="4D19F41B" w:rsidR="0036539F" w:rsidRPr="003F5169" w:rsidRDefault="0036539F" w:rsidP="004E4E51">
            <w:pPr>
              <w:jc w:val="center"/>
              <w:rPr>
                <w:sz w:val="20"/>
              </w:rPr>
            </w:pPr>
            <w:r w:rsidRPr="0036539F">
              <w:rPr>
                <w:sz w:val="20"/>
              </w:rPr>
              <w:t>Reglas y directivas</w:t>
            </w:r>
            <w:r>
              <w:rPr>
                <w:sz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614C5" w14:textId="567EE6B3" w:rsidR="0036539F" w:rsidRPr="003F5169" w:rsidRDefault="006B62A3" w:rsidP="006B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Maquetar usando las distintas directivas.</w:t>
            </w:r>
          </w:p>
        </w:tc>
      </w:tr>
      <w:tr w:rsidR="00835F67" w:rsidRPr="00835F67" w14:paraId="0DF5DA9B" w14:textId="77777777" w:rsidTr="18629858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B7304" w14:textId="77777777" w:rsidR="00835F67" w:rsidRPr="00E76C1C" w:rsidRDefault="00835F67" w:rsidP="004E4E51">
            <w:pPr>
              <w:jc w:val="center"/>
              <w:rPr>
                <w:sz w:val="20"/>
              </w:rPr>
            </w:pPr>
            <w:r w:rsidRPr="00E76C1C">
              <w:rPr>
                <w:sz w:val="20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1211C" w14:textId="1C9C5DD4" w:rsidR="00835F67" w:rsidRPr="00835F67" w:rsidRDefault="00835F67" w:rsidP="004E4E51">
            <w:pPr>
              <w:jc w:val="center"/>
              <w:rPr>
                <w:sz w:val="20"/>
                <w:lang w:val="es-PE"/>
              </w:rPr>
            </w:pPr>
            <w:r>
              <w:rPr>
                <w:sz w:val="20"/>
              </w:rPr>
              <w:t xml:space="preserve">Aprender los conceptos de </w:t>
            </w:r>
            <w:r w:rsidRPr="00835F67">
              <w:rPr>
                <w:sz w:val="20"/>
                <w:lang w:val="es-PE"/>
              </w:rPr>
              <w:t>Arrow function</w:t>
            </w:r>
            <w:r>
              <w:rPr>
                <w:sz w:val="20"/>
                <w:lang w:val="es-PE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86D60" w14:textId="17A06FCE" w:rsidR="00835F67" w:rsidRPr="003F5169" w:rsidRDefault="00835F67" w:rsidP="004E4E51">
            <w:pPr>
              <w:jc w:val="center"/>
              <w:rPr>
                <w:sz w:val="20"/>
              </w:rPr>
            </w:pPr>
            <w:r w:rsidRPr="006B62A3">
              <w:rPr>
                <w:sz w:val="20"/>
              </w:rPr>
              <w:t>JavaScript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6D042" w14:textId="2DACB2A2" w:rsidR="00835F67" w:rsidRPr="006B62A3" w:rsidRDefault="00835F67" w:rsidP="004E4E51">
            <w:pPr>
              <w:jc w:val="center"/>
              <w:rPr>
                <w:sz w:val="20"/>
                <w:lang w:val="en-US"/>
              </w:rPr>
            </w:pPr>
            <w:r w:rsidRPr="006B62A3">
              <w:rPr>
                <w:sz w:val="20"/>
                <w:lang w:val="en-US"/>
              </w:rPr>
              <w:t>JavaScript Errors y Arrow function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2A4F0" w14:textId="1A1720D2" w:rsidR="00835F67" w:rsidRPr="00835F67" w:rsidRDefault="00835F67" w:rsidP="004E4E51">
            <w:pPr>
              <w:jc w:val="center"/>
              <w:rPr>
                <w:sz w:val="20"/>
                <w:lang w:val="es-PE"/>
              </w:rPr>
            </w:pPr>
            <w:r w:rsidRPr="00835F67">
              <w:rPr>
                <w:sz w:val="20"/>
                <w:lang w:val="es-PE"/>
              </w:rPr>
              <w:t>Elaborar funciones javascript con el nueva estructura-arrow.</w:t>
            </w:r>
          </w:p>
        </w:tc>
      </w:tr>
      <w:tr w:rsidR="00835F67" w14:paraId="4332D904" w14:textId="77777777" w:rsidTr="00F94165">
        <w:trPr>
          <w:trHeight w:val="31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23FDA" w14:textId="77777777" w:rsidR="00835F67" w:rsidRPr="00835F67" w:rsidRDefault="00835F67" w:rsidP="004E4E51">
            <w:pPr>
              <w:rPr>
                <w:lang w:val="es-P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FFC15" w14:textId="7721B68D" w:rsidR="00835F67" w:rsidRPr="000220AD" w:rsidRDefault="000220AD" w:rsidP="000220AD">
            <w:pPr>
              <w:spacing w:line="259" w:lineRule="auto"/>
              <w:jc w:val="center"/>
              <w:rPr>
                <w:bCs/>
                <w:sz w:val="20"/>
              </w:rPr>
            </w:pPr>
            <w:r>
              <w:rPr>
                <w:sz w:val="20"/>
                <w:lang w:val="es-PE"/>
              </w:rPr>
              <w:t xml:space="preserve">Comprender los conceptos fundamentales de </w:t>
            </w:r>
            <w:r w:rsidRPr="00835F67">
              <w:rPr>
                <w:bCs/>
                <w:sz w:val="20"/>
              </w:rPr>
              <w:t>Jquery</w:t>
            </w:r>
            <w:r>
              <w:rPr>
                <w:bCs/>
                <w:sz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4A856" w14:textId="77777777" w:rsidR="00835F67" w:rsidRDefault="00835F67" w:rsidP="004E4E51">
            <w:pPr>
              <w:spacing w:line="259" w:lineRule="auto"/>
              <w:jc w:val="center"/>
              <w:rPr>
                <w:bCs/>
                <w:sz w:val="20"/>
              </w:rPr>
            </w:pPr>
            <w:r w:rsidRPr="00835F67">
              <w:rPr>
                <w:bCs/>
                <w:sz w:val="20"/>
              </w:rPr>
              <w:t>Jquery</w:t>
            </w:r>
          </w:p>
          <w:p w14:paraId="63B6E2B5" w14:textId="65F7F2A6" w:rsidR="00835F67" w:rsidRPr="00835F67" w:rsidRDefault="00835F67" w:rsidP="004E4E51">
            <w:pPr>
              <w:spacing w:line="259" w:lineRule="auto"/>
              <w:jc w:val="center"/>
              <w:rPr>
                <w:bCs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89699" w14:textId="77777777" w:rsidR="00835F67" w:rsidRDefault="003A0B2C" w:rsidP="006B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Introducción a Jquery.</w:t>
            </w:r>
          </w:p>
          <w:p w14:paraId="03F54EA9" w14:textId="2F56622E" w:rsidR="003A0B2C" w:rsidRDefault="003A0B2C" w:rsidP="003A0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Sintaxis,</w:t>
            </w:r>
            <w:r w:rsidR="000220AD">
              <w:rPr>
                <w:sz w:val="20"/>
              </w:rPr>
              <w:t xml:space="preserve"> DOM</w:t>
            </w:r>
            <w:r>
              <w:rPr>
                <w:sz w:val="20"/>
              </w:rPr>
              <w:t xml:space="preserve"> selectores, eventos.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15983" w14:textId="6B742BE8" w:rsidR="00835F67" w:rsidRDefault="00835F67" w:rsidP="004E4E51">
            <w:pPr>
              <w:jc w:val="center"/>
              <w:rPr>
                <w:sz w:val="20"/>
              </w:rPr>
            </w:pPr>
          </w:p>
        </w:tc>
      </w:tr>
      <w:tr w:rsidR="00BE276A" w14:paraId="0B468AE9" w14:textId="77777777" w:rsidTr="00F94165">
        <w:trPr>
          <w:trHeight w:val="99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69756" w14:textId="77777777" w:rsidR="00BE276A" w:rsidRPr="00E76C1C" w:rsidRDefault="00BE276A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5EE7A" w14:textId="500D30DA" w:rsidR="00BE276A" w:rsidRPr="003F5169" w:rsidRDefault="00BE276A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Manejar efectos y uso del DOM con jaquery.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DC61D" w14:textId="0D095CE0" w:rsidR="00BE276A" w:rsidRPr="003F5169" w:rsidRDefault="00BE276A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Jquery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00328" w14:textId="1AE985C6" w:rsidR="00BE276A" w:rsidRPr="003F5169" w:rsidRDefault="00BE276A" w:rsidP="000220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  <w:r w:rsidRPr="000220AD">
              <w:rPr>
                <w:sz w:val="20"/>
              </w:rPr>
              <w:t>fectos</w:t>
            </w:r>
            <w:r>
              <w:rPr>
                <w:sz w:val="20"/>
              </w:rPr>
              <w:t xml:space="preserve">, </w:t>
            </w:r>
            <w:r w:rsidRPr="000220AD">
              <w:rPr>
                <w:sz w:val="20"/>
              </w:rPr>
              <w:t>jQuery html</w:t>
            </w:r>
            <w:r>
              <w:rPr>
                <w:sz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27F7" w14:textId="54F3F323" w:rsidR="00BE276A" w:rsidRDefault="005D2535" w:rsidP="00BE276A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Resolver </w:t>
            </w:r>
            <w:r w:rsidR="00BE276A">
              <w:rPr>
                <w:sz w:val="20"/>
              </w:rPr>
              <w:t>ejercicios dados, con los puntos aprendidos.</w:t>
            </w:r>
          </w:p>
          <w:p w14:paraId="1A4E6B09" w14:textId="77777777" w:rsidR="00BE276A" w:rsidRDefault="00BE276A" w:rsidP="00BE276A">
            <w:pPr>
              <w:spacing w:line="259" w:lineRule="auto"/>
              <w:jc w:val="center"/>
              <w:rPr>
                <w:sz w:val="20"/>
              </w:rPr>
            </w:pPr>
          </w:p>
          <w:p w14:paraId="5F7645CE" w14:textId="429CF421" w:rsidR="00F94165" w:rsidRPr="003F5169" w:rsidRDefault="00F94165" w:rsidP="00BE276A">
            <w:pPr>
              <w:spacing w:line="259" w:lineRule="auto"/>
              <w:jc w:val="center"/>
              <w:rPr>
                <w:sz w:val="20"/>
              </w:rPr>
            </w:pPr>
          </w:p>
        </w:tc>
      </w:tr>
      <w:tr w:rsidR="00F94165" w14:paraId="5A015A0A" w14:textId="77777777" w:rsidTr="00F94165">
        <w:trPr>
          <w:trHeight w:val="236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88299" w14:textId="77777777" w:rsidR="00F94165" w:rsidRDefault="00F94165" w:rsidP="004E4E51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70A31" w14:textId="05E63BEF" w:rsidR="00F94165" w:rsidRDefault="00F94165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Aplicar conocimientos adquiridos en Jquery.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EAEC7" w14:textId="7B96A138" w:rsidR="00F94165" w:rsidRDefault="00F94165" w:rsidP="004E4E51">
            <w:pPr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Practica Calificada N°3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3CBE0" w14:textId="2A19D216" w:rsidR="00F94165" w:rsidRDefault="00F94165" w:rsidP="000220AD">
            <w:pPr>
              <w:jc w:val="center"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Conceptos desarrollados en clase.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14A70" w14:textId="17ECBE79" w:rsidR="00F94165" w:rsidRDefault="00F94165" w:rsidP="00BE276A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Elaborar un formulario dinámico planteado en clase.</w:t>
            </w:r>
          </w:p>
        </w:tc>
      </w:tr>
      <w:tr w:rsidR="00BE276A" w14:paraId="09C9ECBE" w14:textId="77777777" w:rsidTr="00F94165">
        <w:trPr>
          <w:trHeight w:val="180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01F24" w14:textId="77777777" w:rsidR="00BE276A" w:rsidRDefault="00BE276A" w:rsidP="004E4E51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77507" w14:textId="4F105CB5" w:rsidR="00BE276A" w:rsidRDefault="00882298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Conocer los fundamentos y sistema de cuadricula de Bootstrap.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85F6B" w14:textId="09D63279" w:rsidR="00BE276A" w:rsidRDefault="00882298" w:rsidP="000D4CDA">
            <w:pPr>
              <w:jc w:val="center"/>
              <w:rPr>
                <w:rFonts w:cs="Arial"/>
                <w:color w:val="000000"/>
                <w:sz w:val="20"/>
                <w:shd w:val="clear" w:color="auto" w:fill="FFFFFF"/>
              </w:rPr>
            </w:pPr>
            <w:r>
              <w:rPr>
                <w:rFonts w:cs="Arial"/>
                <w:color w:val="000000"/>
                <w:sz w:val="20"/>
                <w:shd w:val="clear" w:color="auto" w:fill="FFFFFF"/>
              </w:rPr>
              <w:t xml:space="preserve">Introducción </w:t>
            </w:r>
            <w:r w:rsidR="00BE276A">
              <w:rPr>
                <w:rFonts w:cs="Arial"/>
                <w:color w:val="000000"/>
                <w:sz w:val="20"/>
                <w:shd w:val="clear" w:color="auto" w:fill="FFFFFF"/>
              </w:rPr>
              <w:t>Bootstrap</w:t>
            </w:r>
          </w:p>
          <w:p w14:paraId="78117C49" w14:textId="29E7DCBB" w:rsidR="00882298" w:rsidRDefault="00882298" w:rsidP="004E4E51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9E857" w14:textId="16222523" w:rsidR="00BE276A" w:rsidRDefault="00882298" w:rsidP="000220AD">
            <w:pPr>
              <w:jc w:val="center"/>
              <w:rPr>
                <w:sz w:val="20"/>
              </w:rPr>
            </w:pPr>
            <w:r w:rsidRPr="00882298">
              <w:rPr>
                <w:sz w:val="20"/>
              </w:rPr>
              <w:t>Grid System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3A22" w14:textId="3DBB34E0" w:rsidR="00BE276A" w:rsidRDefault="00882298" w:rsidP="00BE276A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Elaborar una página básica usando el sistema de cuadricula. </w:t>
            </w:r>
          </w:p>
        </w:tc>
      </w:tr>
      <w:tr w:rsidR="00882298" w14:paraId="04A68372" w14:textId="77777777" w:rsidTr="18629858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E36C" w14:textId="77777777" w:rsidR="00882298" w:rsidRDefault="00882298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B0608" w14:textId="6EE47F1A" w:rsidR="00882298" w:rsidRPr="003F5169" w:rsidRDefault="00F94165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Aprender a realizar el recorrido por los elementos.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F8459" w14:textId="785900D2" w:rsidR="00882298" w:rsidRPr="003F5169" w:rsidRDefault="00882298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Jquery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A569A" w14:textId="1EE2ED51" w:rsidR="00882298" w:rsidRPr="003F5169" w:rsidRDefault="00F94165" w:rsidP="004E4E51">
            <w:pPr>
              <w:jc w:val="center"/>
              <w:rPr>
                <w:sz w:val="20"/>
              </w:rPr>
            </w:pPr>
            <w:r w:rsidRPr="00F94165">
              <w:rPr>
                <w:sz w:val="20"/>
              </w:rPr>
              <w:t>Recorrido de elementos</w:t>
            </w:r>
            <w:r>
              <w:rPr>
                <w:sz w:val="20"/>
              </w:rPr>
              <w:t xml:space="preserve">. </w:t>
            </w:r>
            <w:r w:rsidR="00933501">
              <w:rPr>
                <w:sz w:val="20"/>
              </w:rPr>
              <w:t>Introducción</w:t>
            </w:r>
            <w:r>
              <w:rPr>
                <w:sz w:val="20"/>
              </w:rPr>
              <w:t xml:space="preserve"> a Ajax.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C822F" w14:textId="338EE425" w:rsidR="00882298" w:rsidRPr="003F5169" w:rsidRDefault="00F94165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Practicar a través de ejercicio el recorrido – elementos padres e hijos.</w:t>
            </w:r>
          </w:p>
        </w:tc>
      </w:tr>
      <w:tr w:rsidR="00882298" w14:paraId="25E49C2A" w14:textId="77777777" w:rsidTr="00F94165">
        <w:trPr>
          <w:trHeight w:val="33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1652C" w14:textId="77777777" w:rsidR="00882298" w:rsidRPr="00E76C1C" w:rsidRDefault="00882298" w:rsidP="004E4E51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88C28" w14:textId="6CD3F372" w:rsidR="00882298" w:rsidRPr="003F5169" w:rsidRDefault="00F94165" w:rsidP="000D4CDA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Conocer los componentes dados por Bootstrap.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64959" w14:textId="77777777" w:rsidR="00882298" w:rsidRPr="00F94165" w:rsidRDefault="00882298" w:rsidP="00F94165">
            <w:pPr>
              <w:jc w:val="center"/>
              <w:rPr>
                <w:sz w:val="20"/>
              </w:rPr>
            </w:pPr>
            <w:r w:rsidRPr="00F94165">
              <w:rPr>
                <w:sz w:val="20"/>
              </w:rPr>
              <w:t>Bootstrap</w:t>
            </w:r>
          </w:p>
          <w:p w14:paraId="70534FA3" w14:textId="467473AB" w:rsidR="00882298" w:rsidRPr="00F94165" w:rsidRDefault="00882298" w:rsidP="00F94165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70368" w14:textId="32781317" w:rsidR="00882298" w:rsidRPr="003F5169" w:rsidRDefault="00882298" w:rsidP="00F941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Componentes</w:t>
            </w:r>
            <w:r w:rsidR="000D4CDA">
              <w:rPr>
                <w:sz w:val="20"/>
              </w:rPr>
              <w:t xml:space="preserve"> 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9056E" w14:textId="6672E512" w:rsidR="00882298" w:rsidRPr="003F5169" w:rsidRDefault="00F94165" w:rsidP="004E4E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Aplicar el uso de componentes.</w:t>
            </w:r>
          </w:p>
        </w:tc>
      </w:tr>
      <w:tr w:rsidR="007A036E" w14:paraId="3ED05B08" w14:textId="77777777" w:rsidTr="00F94165">
        <w:trPr>
          <w:trHeight w:val="15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F3F27" w14:textId="77777777" w:rsidR="007A036E" w:rsidRPr="00E76C1C" w:rsidRDefault="007A036E" w:rsidP="007A036E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6B779" w14:textId="632D580E" w:rsidR="007A036E" w:rsidRPr="003F5169" w:rsidRDefault="007A036E" w:rsidP="007A036E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Aplicar el uso del framework Bootstrap.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83FB" w14:textId="5D980A9E" w:rsidR="007A036E" w:rsidRDefault="007A036E" w:rsidP="007A036E">
            <w:pPr>
              <w:spacing w:line="259" w:lineRule="auto"/>
              <w:jc w:val="center"/>
              <w:rPr>
                <w:rFonts w:cs="Arial"/>
                <w:color w:val="000000"/>
                <w:sz w:val="20"/>
                <w:shd w:val="clear" w:color="auto" w:fill="FFFFFF"/>
              </w:rPr>
            </w:pPr>
            <w:r>
              <w:rPr>
                <w:b/>
                <w:bCs/>
                <w:sz w:val="20"/>
              </w:rPr>
              <w:t>Practica Calificada N°4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92B19" w14:textId="2CDC4111" w:rsidR="007A036E" w:rsidRDefault="007A036E" w:rsidP="007A036E">
            <w:pPr>
              <w:jc w:val="center"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Conceptos desarrollados en clase.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71BC0" w14:textId="18B8F1B6" w:rsidR="007A036E" w:rsidRPr="003F5169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Maquetar un diseño dado utilizando bootstrap.</w:t>
            </w:r>
          </w:p>
        </w:tc>
      </w:tr>
      <w:tr w:rsidR="007A036E" w14:paraId="0D37F6F1" w14:textId="77777777" w:rsidTr="00882298">
        <w:trPr>
          <w:trHeight w:val="42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E586" w14:textId="77777777" w:rsidR="007A036E" w:rsidRPr="00E76C1C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42231" w14:textId="499790D8" w:rsidR="007A036E" w:rsidRPr="003F5169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Conocer la integración de Ajax en mi proyecto.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3C51F" w14:textId="77777777" w:rsidR="007A036E" w:rsidRPr="00F94165" w:rsidRDefault="007A036E" w:rsidP="007A036E">
            <w:pPr>
              <w:spacing w:line="259" w:lineRule="auto"/>
              <w:jc w:val="center"/>
              <w:rPr>
                <w:bCs/>
                <w:sz w:val="20"/>
              </w:rPr>
            </w:pPr>
            <w:r w:rsidRPr="00F94165">
              <w:rPr>
                <w:bCs/>
                <w:sz w:val="20"/>
              </w:rPr>
              <w:t>Jquery</w:t>
            </w:r>
          </w:p>
          <w:p w14:paraId="25837ADD" w14:textId="38706396" w:rsidR="007A036E" w:rsidRPr="00F94165" w:rsidRDefault="007A036E" w:rsidP="007A036E">
            <w:pPr>
              <w:spacing w:line="259" w:lineRule="auto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10DB7" w14:textId="43784AAF" w:rsidR="007A036E" w:rsidRPr="00F94165" w:rsidRDefault="007A036E" w:rsidP="007A036E">
            <w:pPr>
              <w:spacing w:line="259" w:lineRule="auto"/>
              <w:jc w:val="center"/>
              <w:rPr>
                <w:bCs/>
                <w:sz w:val="20"/>
              </w:rPr>
            </w:pPr>
            <w:r w:rsidRPr="00F94165">
              <w:rPr>
                <w:bCs/>
                <w:sz w:val="20"/>
              </w:rPr>
              <w:t>Ajax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C33D0" w14:textId="04A3E4D7" w:rsidR="007A036E" w:rsidRPr="003F5169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Aplicar el uso de Ajax a mi proyecto.</w:t>
            </w:r>
          </w:p>
        </w:tc>
      </w:tr>
      <w:tr w:rsidR="007A036E" w14:paraId="03334B3B" w14:textId="77777777" w:rsidTr="18629858">
        <w:trPr>
          <w:trHeight w:val="27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CFF0" w14:textId="77777777" w:rsidR="007A036E" w:rsidRDefault="007A036E" w:rsidP="007A036E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A3076" w14:textId="35EEA63A" w:rsidR="007A036E" w:rsidRPr="003F5169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Realizar el consumo de servicios y renderizado en la página, haciendo uso de ajax.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1E587" w14:textId="0E1A8CE0" w:rsidR="007A036E" w:rsidRPr="00882298" w:rsidRDefault="007A036E" w:rsidP="007A036E">
            <w:pPr>
              <w:jc w:val="center"/>
              <w:rPr>
                <w:b/>
                <w:bCs/>
                <w:sz w:val="20"/>
              </w:rPr>
            </w:pPr>
            <w:r w:rsidRPr="18629858">
              <w:rPr>
                <w:b/>
                <w:bCs/>
                <w:sz w:val="20"/>
              </w:rPr>
              <w:t>Laboratorio Grupal N°</w:t>
            </w: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F2A88" w14:textId="26CAF1A3" w:rsidR="007A036E" w:rsidRPr="003F5169" w:rsidRDefault="007A036E" w:rsidP="007A036E">
            <w:pPr>
              <w:jc w:val="center"/>
              <w:rPr>
                <w:b/>
                <w:bCs/>
                <w:sz w:val="20"/>
              </w:rPr>
            </w:pPr>
            <w:r w:rsidRPr="18629858">
              <w:rPr>
                <w:sz w:val="20"/>
              </w:rPr>
              <w:t>Conceptos desarrollados en clase.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F8FFA" w14:textId="0A5D039F" w:rsidR="007A036E" w:rsidRPr="003F5169" w:rsidRDefault="007A036E" w:rsidP="007A036E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Grupo de trabajo</w:t>
            </w:r>
          </w:p>
        </w:tc>
      </w:tr>
      <w:tr w:rsidR="007A036E" w14:paraId="4EB9E9CE" w14:textId="77777777" w:rsidTr="18629858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68A08" w14:textId="77777777" w:rsidR="007A036E" w:rsidRDefault="007A036E" w:rsidP="007A036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DE63D" w14:textId="6B484603" w:rsidR="007A036E" w:rsidRDefault="007A036E" w:rsidP="007A036E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Conocer conceptos generales en </w:t>
            </w:r>
            <w:r w:rsidRPr="00BE276A">
              <w:rPr>
                <w:bCs/>
                <w:sz w:val="20"/>
              </w:rPr>
              <w:t>Typescript</w:t>
            </w:r>
            <w:r>
              <w:rPr>
                <w:bCs/>
                <w:sz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1537A" w14:textId="1C488AAB" w:rsidR="007A036E" w:rsidRPr="00BE276A" w:rsidRDefault="007A036E" w:rsidP="007A036E">
            <w:pPr>
              <w:jc w:val="center"/>
              <w:rPr>
                <w:bCs/>
                <w:sz w:val="20"/>
              </w:rPr>
            </w:pPr>
            <w:r w:rsidRPr="00BE276A">
              <w:rPr>
                <w:bCs/>
                <w:sz w:val="20"/>
              </w:rPr>
              <w:t>Typescript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6AAD6" w14:textId="369ED57E" w:rsidR="007A036E" w:rsidRDefault="00933501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Introducción</w:t>
            </w:r>
            <w:r w:rsidR="007A036E">
              <w:rPr>
                <w:sz w:val="20"/>
              </w:rPr>
              <w:t xml:space="preserve"> a Typescript.</w:t>
            </w:r>
          </w:p>
          <w:p w14:paraId="3BFD8C4E" w14:textId="072F0FC0" w:rsidR="00933501" w:rsidRDefault="00933501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Fundamentos básicos.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6702D" w14:textId="0ECAEDFE" w:rsidR="007A036E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Elaborar mi primera aplicaci</w:t>
            </w:r>
            <w:r w:rsidR="00933501">
              <w:rPr>
                <w:sz w:val="20"/>
              </w:rPr>
              <w:t>ón con ty</w:t>
            </w:r>
            <w:r>
              <w:rPr>
                <w:sz w:val="20"/>
              </w:rPr>
              <w:t>pescript.</w:t>
            </w:r>
          </w:p>
        </w:tc>
      </w:tr>
      <w:tr w:rsidR="007A036E" w14:paraId="231CC4F0" w14:textId="77777777" w:rsidTr="18629858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18D26" w14:textId="77777777" w:rsidR="007A036E" w:rsidRPr="00E76C1C" w:rsidRDefault="007A036E" w:rsidP="007A036E">
            <w:pPr>
              <w:jc w:val="center"/>
              <w:rPr>
                <w:sz w:val="20"/>
              </w:rPr>
            </w:pPr>
            <w:r w:rsidRPr="00E76C1C">
              <w:rPr>
                <w:sz w:val="20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46C95" w14:textId="141DBA44" w:rsidR="007A036E" w:rsidRPr="003F5169" w:rsidRDefault="007A036E" w:rsidP="007A036E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Conocer los componentes dados por Bootstrap.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2850B" w14:textId="1ECD92EF" w:rsidR="007A036E" w:rsidRPr="003F5169" w:rsidRDefault="007A036E" w:rsidP="007A036E">
            <w:pPr>
              <w:jc w:val="center"/>
              <w:rPr>
                <w:sz w:val="20"/>
              </w:rPr>
            </w:pPr>
            <w:r>
              <w:rPr>
                <w:rFonts w:cs="Arial"/>
                <w:color w:val="000000"/>
                <w:sz w:val="20"/>
                <w:shd w:val="clear" w:color="auto" w:fill="FFFFFF"/>
              </w:rPr>
              <w:t>Bootstrap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C7B4A" w14:textId="68A1A3FB" w:rsidR="007A036E" w:rsidRPr="003F5169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Componentes II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4392B" w14:textId="4F860D18" w:rsidR="007A036E" w:rsidRPr="003F5169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Aplicar el uso de componentes.</w:t>
            </w:r>
          </w:p>
        </w:tc>
      </w:tr>
      <w:tr w:rsidR="007A036E" w14:paraId="75BF8EC5" w14:textId="77777777" w:rsidTr="00BE276A">
        <w:tc>
          <w:tcPr>
            <w:tcW w:w="1134" w:type="dxa"/>
            <w:vMerge/>
            <w:tcBorders>
              <w:left w:val="single" w:sz="4" w:space="0" w:color="auto"/>
            </w:tcBorders>
            <w:vAlign w:val="center"/>
          </w:tcPr>
          <w:p w14:paraId="1299C43A" w14:textId="77777777" w:rsidR="007A036E" w:rsidRPr="00E76C1C" w:rsidRDefault="007A036E" w:rsidP="007A036E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FFBCD" w14:textId="38183A28" w:rsidR="00786B5C" w:rsidRPr="00786B5C" w:rsidRDefault="00786B5C" w:rsidP="007A036E">
            <w:pPr>
              <w:jc w:val="center"/>
              <w:rPr>
                <w:sz w:val="20"/>
              </w:rPr>
            </w:pPr>
            <w:r w:rsidRPr="00786B5C">
              <w:rPr>
                <w:sz w:val="20"/>
              </w:rPr>
              <w:t>Conocer conceptos generales.</w:t>
            </w:r>
          </w:p>
          <w:p w14:paraId="7751D8B4" w14:textId="0DFCFD59" w:rsidR="007A036E" w:rsidRPr="003F5169" w:rsidRDefault="00786B5C" w:rsidP="007A036E">
            <w:pPr>
              <w:jc w:val="center"/>
              <w:rPr>
                <w:sz w:val="20"/>
              </w:rPr>
            </w:pPr>
            <w:r w:rsidRPr="00786B5C">
              <w:rPr>
                <w:sz w:val="20"/>
              </w:rPr>
              <w:t>Comprender el manejo de los componentes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696E8" w14:textId="7B9A9661" w:rsidR="007A036E" w:rsidRPr="00BE276A" w:rsidRDefault="007A036E" w:rsidP="007A036E">
            <w:pPr>
              <w:spacing w:line="259" w:lineRule="auto"/>
              <w:jc w:val="center"/>
              <w:rPr>
                <w:bCs/>
                <w:sz w:val="20"/>
              </w:rPr>
            </w:pPr>
            <w:r w:rsidRPr="00BE276A">
              <w:rPr>
                <w:bCs/>
                <w:sz w:val="20"/>
              </w:rPr>
              <w:t>Angular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22640" w14:textId="77777777" w:rsidR="007A036E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Primeros pasos con Angular.</w:t>
            </w:r>
          </w:p>
          <w:p w14:paraId="335A1F60" w14:textId="33FE34D3" w:rsidR="007A036E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Componentes.</w:t>
            </w:r>
          </w:p>
          <w:p w14:paraId="63AB171A" w14:textId="4DF4E164" w:rsidR="007A036E" w:rsidRPr="003F5169" w:rsidRDefault="007A036E" w:rsidP="007A036E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617D6" w14:textId="77777777" w:rsidR="007A036E" w:rsidRDefault="00786B5C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Crear mi primer proyecto con Angular.</w:t>
            </w:r>
          </w:p>
          <w:p w14:paraId="6681E3AB" w14:textId="77D75540" w:rsidR="00786B5C" w:rsidRPr="003F5169" w:rsidRDefault="00786B5C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Realizar ejercicio sobre el manejo de componentes.</w:t>
            </w:r>
          </w:p>
        </w:tc>
      </w:tr>
      <w:tr w:rsidR="007A036E" w14:paraId="6246019F" w14:textId="77777777" w:rsidTr="007A036E">
        <w:trPr>
          <w:trHeight w:val="105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E336A" w14:textId="77777777" w:rsidR="007A036E" w:rsidRPr="00E76C1C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85793" w14:textId="4A5536E7" w:rsidR="007A036E" w:rsidRPr="00105D21" w:rsidRDefault="007A036E" w:rsidP="007A036E">
            <w:pPr>
              <w:spacing w:line="259" w:lineRule="auto"/>
              <w:jc w:val="center"/>
              <w:rPr>
                <w:color w:val="4472C4" w:themeColor="accent1"/>
                <w:sz w:val="20"/>
              </w:rPr>
            </w:pPr>
            <w:r>
              <w:rPr>
                <w:sz w:val="20"/>
              </w:rPr>
              <w:t>Conocer y aprender los distintos componentes dados por Bootstrap.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C3097" w14:textId="04AEB60E" w:rsidR="007A036E" w:rsidRPr="003F5169" w:rsidRDefault="007A036E" w:rsidP="007A036E">
            <w:pPr>
              <w:jc w:val="center"/>
              <w:rPr>
                <w:sz w:val="20"/>
              </w:rPr>
            </w:pPr>
            <w:r>
              <w:rPr>
                <w:rFonts w:cs="Arial"/>
                <w:color w:val="000000"/>
                <w:sz w:val="20"/>
                <w:shd w:val="clear" w:color="auto" w:fill="FFFFFF"/>
              </w:rPr>
              <w:t>Bootstrap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793F6" w14:textId="775CD6A9" w:rsidR="007A036E" w:rsidRPr="003F5169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Componentes III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26B91" w14:textId="77F93FEC" w:rsidR="007A036E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Aplicar el uso de componentes.</w:t>
            </w:r>
          </w:p>
          <w:p w14:paraId="08D280D1" w14:textId="27553080" w:rsidR="007A036E" w:rsidRPr="003F5169" w:rsidRDefault="007A036E" w:rsidP="007A036E">
            <w:pPr>
              <w:jc w:val="center"/>
              <w:rPr>
                <w:sz w:val="20"/>
              </w:rPr>
            </w:pPr>
          </w:p>
        </w:tc>
      </w:tr>
      <w:tr w:rsidR="007A036E" w14:paraId="4A7E19E2" w14:textId="77777777" w:rsidTr="00F94165">
        <w:trPr>
          <w:trHeight w:val="19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30E51" w14:textId="77777777" w:rsidR="007A036E" w:rsidRDefault="007A036E" w:rsidP="007A036E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8DFF0" w14:textId="1BEA2035" w:rsidR="007A036E" w:rsidRDefault="007A036E" w:rsidP="007A036E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Aplicar el uso del framework Bootstrap.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3E1F8" w14:textId="253AC96A" w:rsidR="007A036E" w:rsidRDefault="007A036E" w:rsidP="007A036E">
            <w:pPr>
              <w:jc w:val="center"/>
              <w:rPr>
                <w:rFonts w:cs="Arial"/>
                <w:color w:val="000000"/>
                <w:sz w:val="20"/>
                <w:shd w:val="clear" w:color="auto" w:fill="FFFFFF"/>
              </w:rPr>
            </w:pPr>
            <w:r>
              <w:rPr>
                <w:b/>
                <w:bCs/>
                <w:sz w:val="20"/>
              </w:rPr>
              <w:t>Practica Calificada N°</w:t>
            </w:r>
            <w:r w:rsidR="005D2535">
              <w:rPr>
                <w:b/>
                <w:bCs/>
                <w:sz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0A12A" w14:textId="28ACB200" w:rsidR="007A036E" w:rsidRDefault="007A036E" w:rsidP="007A036E">
            <w:pPr>
              <w:jc w:val="center"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Conceptos desarrollados en clase.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39955" w14:textId="0435790E" w:rsidR="007A036E" w:rsidRPr="18629858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Maquetar un diseño dado utilizando bootstrap.</w:t>
            </w:r>
          </w:p>
        </w:tc>
      </w:tr>
      <w:tr w:rsidR="007A036E" w14:paraId="178B1CC6" w14:textId="77777777" w:rsidTr="00F94165">
        <w:trPr>
          <w:trHeight w:val="225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26493" w14:textId="77777777" w:rsidR="007A036E" w:rsidRDefault="007A036E" w:rsidP="007A036E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91D1D" w14:textId="27D93640" w:rsidR="007A036E" w:rsidRPr="00105D21" w:rsidRDefault="005D2535" w:rsidP="007A036E">
            <w:pPr>
              <w:spacing w:line="259" w:lineRule="auto"/>
              <w:jc w:val="center"/>
              <w:rPr>
                <w:color w:val="4472C4" w:themeColor="accent1"/>
                <w:sz w:val="20"/>
              </w:rPr>
            </w:pPr>
            <w:r>
              <w:rPr>
                <w:color w:val="4472C4" w:themeColor="accent1"/>
                <w:sz w:val="20"/>
              </w:rPr>
              <w:t>.</w:t>
            </w:r>
            <w:r w:rsidR="00786B5C" w:rsidRPr="00786B5C">
              <w:rPr>
                <w:sz w:val="20"/>
              </w:rPr>
              <w:t>Conocer la creación y uso de clases y modelos.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EC6D6" w14:textId="0925D568" w:rsidR="007A036E" w:rsidRDefault="007A036E" w:rsidP="007A036E">
            <w:pPr>
              <w:jc w:val="center"/>
              <w:rPr>
                <w:rFonts w:cs="Arial"/>
                <w:color w:val="000000"/>
                <w:sz w:val="20"/>
                <w:shd w:val="clear" w:color="auto" w:fill="FFFFFF"/>
              </w:rPr>
            </w:pPr>
            <w:r w:rsidRPr="00BE276A">
              <w:rPr>
                <w:bCs/>
                <w:sz w:val="20"/>
              </w:rPr>
              <w:t>Angular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B7329" w14:textId="15F0B996" w:rsidR="007A036E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Clases y modelos</w:t>
            </w:r>
          </w:p>
          <w:p w14:paraId="40CEFB39" w14:textId="3ABB16A0" w:rsidR="007A036E" w:rsidRPr="003F5169" w:rsidRDefault="007A036E" w:rsidP="007A036E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8A0BB" w14:textId="47EE2D72" w:rsidR="007A036E" w:rsidRPr="18629858" w:rsidRDefault="00786B5C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Crear clases y modelos  a modo de un ejercicio práctico.</w:t>
            </w:r>
          </w:p>
        </w:tc>
      </w:tr>
      <w:tr w:rsidR="007A036E" w14:paraId="49813F01" w14:textId="77777777" w:rsidTr="18629858"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FEC6B" w14:textId="77777777" w:rsidR="007A036E" w:rsidRPr="00E76C1C" w:rsidRDefault="007A036E" w:rsidP="007A036E">
            <w:pPr>
              <w:jc w:val="center"/>
              <w:rPr>
                <w:sz w:val="20"/>
              </w:rPr>
            </w:pPr>
            <w:r w:rsidRPr="00E76C1C">
              <w:rPr>
                <w:sz w:val="20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9BA30" w14:textId="4222E9B0" w:rsidR="007A036E" w:rsidRPr="00105D21" w:rsidRDefault="005D2535" w:rsidP="007A036E">
            <w:pPr>
              <w:spacing w:line="259" w:lineRule="auto"/>
              <w:rPr>
                <w:color w:val="4472C4" w:themeColor="accent1"/>
                <w:sz w:val="20"/>
              </w:rPr>
            </w:pPr>
            <w:r w:rsidRPr="005D2535">
              <w:rPr>
                <w:sz w:val="20"/>
              </w:rPr>
              <w:t>Conocer y manejar el uso de directivas y eventos.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7221F" w14:textId="5E5437BE" w:rsidR="007A036E" w:rsidRPr="003F5169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Angular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F5295" w14:textId="77777777" w:rsidR="007A036E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Directivas estructurales.</w:t>
            </w:r>
          </w:p>
          <w:p w14:paraId="7FC61DB0" w14:textId="77777777" w:rsidR="007A036E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Enlace de datos.</w:t>
            </w:r>
          </w:p>
          <w:p w14:paraId="4F5956AA" w14:textId="77777777" w:rsidR="007A036E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Eventos en angular.</w:t>
            </w:r>
          </w:p>
          <w:p w14:paraId="72BCF652" w14:textId="0E2AC9DE" w:rsidR="007A036E" w:rsidRPr="003F5169" w:rsidRDefault="007A036E" w:rsidP="00786B5C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5348B" w14:textId="3B28C3F9" w:rsidR="007A036E" w:rsidRPr="00105D21" w:rsidRDefault="00786B5C" w:rsidP="007A036E">
            <w:pPr>
              <w:jc w:val="center"/>
              <w:rPr>
                <w:color w:val="4472C4" w:themeColor="accent1"/>
                <w:sz w:val="20"/>
              </w:rPr>
            </w:pPr>
            <w:r w:rsidRPr="00786B5C">
              <w:rPr>
                <w:sz w:val="20"/>
              </w:rPr>
              <w:t>Aplicar el uso de directivas de control haciendo uso de eventos</w:t>
            </w:r>
            <w:r>
              <w:rPr>
                <w:sz w:val="20"/>
              </w:rPr>
              <w:t>, mediante un ejercicio.</w:t>
            </w:r>
          </w:p>
        </w:tc>
      </w:tr>
      <w:tr w:rsidR="007A036E" w14:paraId="0291DF80" w14:textId="77777777" w:rsidTr="186298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5E791" w14:textId="77777777" w:rsidR="007A036E" w:rsidRPr="00E76C1C" w:rsidRDefault="007A036E" w:rsidP="007A036E">
            <w:pPr>
              <w:jc w:val="center"/>
              <w:rPr>
                <w:sz w:val="20"/>
              </w:rPr>
            </w:pPr>
            <w:r w:rsidRPr="00E76C1C">
              <w:rPr>
                <w:sz w:val="20"/>
              </w:rPr>
              <w:t>1</w:t>
            </w:r>
            <w:r>
              <w:rPr>
                <w:sz w:val="2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EACA7" w14:textId="6B794C0A" w:rsidR="007A036E" w:rsidRPr="003F5169" w:rsidRDefault="005D2535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Aprender el manejo de rutas en Angular.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A62A4" w14:textId="4C388CA6" w:rsidR="007A036E" w:rsidRPr="003F5169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Angular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E3C5B" w14:textId="2DAFC787" w:rsidR="007A036E" w:rsidRPr="003F5169" w:rsidRDefault="007A036E" w:rsidP="007A036E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Paginas y rutas en Angular.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2E4E5" w14:textId="7EEB1725" w:rsidR="007A036E" w:rsidRPr="003F5169" w:rsidRDefault="005D2535" w:rsidP="007A036E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Creación de rutas en el proyecto.</w:t>
            </w:r>
          </w:p>
        </w:tc>
      </w:tr>
      <w:tr w:rsidR="007A036E" w14:paraId="0354E549" w14:textId="77777777" w:rsidTr="18629858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F4D5" w14:textId="7C38AE3C" w:rsidR="007A036E" w:rsidRDefault="007A036E" w:rsidP="007A036E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74747" w14:textId="2BA3D337" w:rsidR="007A036E" w:rsidRDefault="005D2535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Manejo del consumo de servicios.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58F52" w14:textId="2B84FBBC" w:rsidR="007A036E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Angular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4057C" w14:textId="321876DF" w:rsidR="00786B5C" w:rsidRDefault="00786B5C" w:rsidP="00786B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Directiva ngClass.</w:t>
            </w:r>
          </w:p>
          <w:p w14:paraId="32AD63A3" w14:textId="4CFF6CF6" w:rsidR="007A036E" w:rsidRDefault="007A036E" w:rsidP="007A036E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NgTemplate.</w:t>
            </w:r>
          </w:p>
          <w:p w14:paraId="6B46F00F" w14:textId="40D43DE7" w:rsidR="007A036E" w:rsidRDefault="007A036E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Servicios, HTTP y AJAX en Angular.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0A7EC" w14:textId="5D533BB0" w:rsidR="007A036E" w:rsidRDefault="005D2535" w:rsidP="007A0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Consumir servicios.</w:t>
            </w:r>
          </w:p>
        </w:tc>
      </w:tr>
      <w:tr w:rsidR="005D2535" w14:paraId="21C99AB3" w14:textId="77777777" w:rsidTr="18629858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7541F" w14:textId="77777777" w:rsidR="005D2535" w:rsidRDefault="005D2535" w:rsidP="005D2535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7DB3D" w14:textId="7D20309B" w:rsidR="005D2535" w:rsidRDefault="005D2535" w:rsidP="005D2535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 xml:space="preserve">Desarrollar una aplicación </w:t>
            </w:r>
            <w:r>
              <w:rPr>
                <w:sz w:val="20"/>
              </w:rPr>
              <w:t>para ejemplificar el uso de rutas</w:t>
            </w:r>
            <w:r w:rsidRPr="18629858">
              <w:rPr>
                <w:sz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B7292" w14:textId="5FBA980B" w:rsidR="005D2535" w:rsidRDefault="005D2535" w:rsidP="005D2535">
            <w:pPr>
              <w:spacing w:line="259" w:lineRule="auto"/>
              <w:jc w:val="center"/>
              <w:rPr>
                <w:b/>
                <w:bCs/>
                <w:sz w:val="20"/>
              </w:rPr>
            </w:pPr>
            <w:r w:rsidRPr="18629858">
              <w:rPr>
                <w:b/>
                <w:bCs/>
                <w:sz w:val="20"/>
              </w:rPr>
              <w:t>Practica Calificada N°</w:t>
            </w:r>
            <w:r>
              <w:rPr>
                <w:b/>
                <w:bCs/>
                <w:sz w:val="2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9C517" w14:textId="1467D24A" w:rsidR="005D2535" w:rsidRDefault="005D2535" w:rsidP="005D2535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Generación de un Proyecto.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D7098" w14:textId="68ABE49E" w:rsidR="005D2535" w:rsidRDefault="005D2535" w:rsidP="005D25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Desarrollo de una aplicación definiendo las rutas del proyecto y respectivas vistas.</w:t>
            </w:r>
          </w:p>
        </w:tc>
      </w:tr>
      <w:tr w:rsidR="005D2535" w14:paraId="0BEE2D9B" w14:textId="77777777" w:rsidTr="007A036E">
        <w:trPr>
          <w:trHeight w:val="48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51CDF" w14:textId="3D68B9CD" w:rsidR="005D2535" w:rsidRDefault="005D2535" w:rsidP="005D2535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4AAA3" w14:textId="00F63570" w:rsidR="005D2535" w:rsidRDefault="005D2535" w:rsidP="005D25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Aprender el uso de formularios en Angular.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F3C39" w14:textId="3B4E9146" w:rsidR="005D2535" w:rsidRDefault="005D2535" w:rsidP="005D25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Angular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07BC" w14:textId="77777777" w:rsidR="005D2535" w:rsidRDefault="005D2535" w:rsidP="005D25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Formularios en Angular.</w:t>
            </w:r>
          </w:p>
          <w:p w14:paraId="04F47334" w14:textId="137EFB9A" w:rsidR="005D2535" w:rsidRDefault="005D2535" w:rsidP="005D2535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28044" w14:textId="77777777" w:rsidR="005D2535" w:rsidRDefault="005D2535" w:rsidP="005D2535">
            <w:pPr>
              <w:jc w:val="center"/>
              <w:rPr>
                <w:sz w:val="20"/>
              </w:rPr>
            </w:pPr>
          </w:p>
          <w:p w14:paraId="1953243D" w14:textId="04D496F3" w:rsidR="005D2535" w:rsidRDefault="005D2535" w:rsidP="005D25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Crear y validar formulario.</w:t>
            </w:r>
          </w:p>
        </w:tc>
      </w:tr>
      <w:tr w:rsidR="005D2535" w14:paraId="02820BE3" w14:textId="77777777" w:rsidTr="00F94165">
        <w:trPr>
          <w:trHeight w:val="19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7B395" w14:textId="77777777" w:rsidR="005D2535" w:rsidRPr="18629858" w:rsidRDefault="005D2535" w:rsidP="005D2535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13246" w14:textId="5C845E13" w:rsidR="005D2535" w:rsidRDefault="005D2535" w:rsidP="005D2535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Desarrollar una aplicación haciendo uso del framework</w:t>
            </w:r>
            <w:r>
              <w:rPr>
                <w:sz w:val="20"/>
              </w:rPr>
              <w:t xml:space="preserve"> </w:t>
            </w:r>
            <w:r w:rsidRPr="00933501">
              <w:rPr>
                <w:sz w:val="20"/>
              </w:rPr>
              <w:t>Angular</w:t>
            </w:r>
            <w:r w:rsidRPr="18629858">
              <w:rPr>
                <w:sz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2646C" w14:textId="2AAD9FD3" w:rsidR="005D2535" w:rsidRDefault="005D2535" w:rsidP="005D2535">
            <w:pPr>
              <w:jc w:val="center"/>
              <w:rPr>
                <w:sz w:val="20"/>
              </w:rPr>
            </w:pPr>
            <w:r w:rsidRPr="18629858">
              <w:rPr>
                <w:b/>
                <w:bCs/>
                <w:sz w:val="20"/>
              </w:rPr>
              <w:t>Practica Calificada N°</w:t>
            </w:r>
            <w:r>
              <w:rPr>
                <w:b/>
                <w:bCs/>
                <w:sz w:val="20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35788" w14:textId="749E268B" w:rsidR="005D2535" w:rsidRDefault="005D2535" w:rsidP="005D2535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Generación de un Proyecto.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BD24" w14:textId="1AF5B852" w:rsidR="005D2535" w:rsidRDefault="005D2535" w:rsidP="005D253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Desarrollo de una aplicación usando Angular, </w:t>
            </w:r>
            <w:r w:rsidRPr="007A036E">
              <w:rPr>
                <w:sz w:val="20"/>
              </w:rPr>
              <w:t>con la opción listar, filtrar y visualizar</w:t>
            </w:r>
            <w:r>
              <w:rPr>
                <w:sz w:val="20"/>
              </w:rPr>
              <w:t>.</w:t>
            </w:r>
          </w:p>
        </w:tc>
      </w:tr>
      <w:tr w:rsidR="005D2535" w:rsidRPr="007F53A8" w14:paraId="471FC24A" w14:textId="77777777" w:rsidTr="00F94165">
        <w:trPr>
          <w:trHeight w:val="330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CF22F" w14:textId="77777777" w:rsidR="005D2535" w:rsidRPr="18629858" w:rsidRDefault="005D2535" w:rsidP="005D2535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3BAE8" w14:textId="6BBBA70C" w:rsidR="005D2535" w:rsidRDefault="006931C7" w:rsidP="005D25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Comprender</w:t>
            </w:r>
            <w:r w:rsidR="007F53A8">
              <w:rPr>
                <w:sz w:val="20"/>
              </w:rPr>
              <w:t xml:space="preserve"> el uso de socket .IO</w:t>
            </w:r>
            <w:r>
              <w:rPr>
                <w:sz w:val="20"/>
              </w:rPr>
              <w:t xml:space="preserve"> en la aplicaciones web.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63B37" w14:textId="32E40C1F" w:rsidR="005D2535" w:rsidRDefault="005D2535" w:rsidP="005D2535">
            <w:pPr>
              <w:jc w:val="center"/>
              <w:rPr>
                <w:sz w:val="20"/>
              </w:rPr>
            </w:pPr>
            <w:r>
              <w:rPr>
                <w:rFonts w:cs="Arial"/>
                <w:color w:val="000000"/>
                <w:sz w:val="20"/>
                <w:shd w:val="clear" w:color="auto" w:fill="FFFFFF"/>
              </w:rPr>
              <w:t>Socket .</w:t>
            </w:r>
            <w:r w:rsidR="007F53A8">
              <w:rPr>
                <w:rFonts w:cs="Arial"/>
                <w:color w:val="000000"/>
                <w:sz w:val="20"/>
                <w:shd w:val="clear" w:color="auto" w:fill="FFFFFF"/>
              </w:rPr>
              <w:t>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10A1B" w14:textId="62923391" w:rsidR="00DA23E6" w:rsidRPr="007F53A8" w:rsidRDefault="00BC6FEE" w:rsidP="00DA23E6">
            <w:pPr>
              <w:jc w:val="center"/>
              <w:rPr>
                <w:sz w:val="20"/>
                <w:lang w:val="es-PE"/>
              </w:rPr>
            </w:pPr>
            <w:r w:rsidRPr="007F53A8">
              <w:rPr>
                <w:sz w:val="20"/>
                <w:lang w:val="es-PE"/>
              </w:rPr>
              <w:t>Introducción</w:t>
            </w:r>
            <w:r w:rsidR="00DA23E6" w:rsidRPr="007F53A8">
              <w:rPr>
                <w:sz w:val="20"/>
                <w:lang w:val="es-PE"/>
              </w:rPr>
              <w:t>.</w:t>
            </w:r>
          </w:p>
          <w:p w14:paraId="1DD12748" w14:textId="21067C42" w:rsidR="00DA23E6" w:rsidRPr="007F53A8" w:rsidRDefault="00DA23E6" w:rsidP="00DA23E6">
            <w:pPr>
              <w:jc w:val="center"/>
              <w:rPr>
                <w:sz w:val="20"/>
                <w:lang w:val="es-PE"/>
              </w:rPr>
            </w:pPr>
            <w:r w:rsidRPr="007F53A8">
              <w:rPr>
                <w:sz w:val="20"/>
                <w:lang w:val="es-PE"/>
              </w:rPr>
              <w:t>Install.</w:t>
            </w:r>
          </w:p>
          <w:p w14:paraId="0AE33C64" w14:textId="5312BA56" w:rsidR="00DA23E6" w:rsidRPr="007F53A8" w:rsidRDefault="00DA23E6" w:rsidP="00DA23E6">
            <w:pPr>
              <w:jc w:val="center"/>
              <w:rPr>
                <w:sz w:val="20"/>
                <w:lang w:val="es-PE"/>
              </w:rPr>
            </w:pPr>
            <w:r w:rsidRPr="007F53A8">
              <w:rPr>
                <w:sz w:val="20"/>
                <w:lang w:val="es-PE"/>
              </w:rPr>
              <w:t>Serving HTML</w:t>
            </w:r>
          </w:p>
          <w:p w14:paraId="7B2A53CA" w14:textId="70C403A9" w:rsidR="00BC6FEE" w:rsidRPr="007F53A8" w:rsidRDefault="00BC6FEE" w:rsidP="00DA23E6">
            <w:pPr>
              <w:jc w:val="center"/>
              <w:rPr>
                <w:sz w:val="20"/>
                <w:lang w:val="es-P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D7009" w14:textId="247FEDF9" w:rsidR="005D2535" w:rsidRPr="007F53A8" w:rsidRDefault="007F53A8" w:rsidP="005D2535">
            <w:pPr>
              <w:jc w:val="center"/>
              <w:rPr>
                <w:sz w:val="20"/>
                <w:lang w:val="es-PE"/>
              </w:rPr>
            </w:pPr>
            <w:r w:rsidRPr="007F53A8">
              <w:rPr>
                <w:sz w:val="20"/>
                <w:lang w:val="es-PE"/>
              </w:rPr>
              <w:t>Instalar Socket .IO.</w:t>
            </w:r>
          </w:p>
        </w:tc>
      </w:tr>
      <w:tr w:rsidR="005D2535" w14:paraId="7241891D" w14:textId="77777777" w:rsidTr="186298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4068D" w14:textId="23852A6A" w:rsidR="005D2535" w:rsidRDefault="005D2535" w:rsidP="005D2535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564EB" w14:textId="03819AC7" w:rsidR="005D2535" w:rsidRDefault="007F53A8" w:rsidP="005D25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Conocer el funcionamiento de socket .IO.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820E1" w14:textId="7F34F4E0" w:rsidR="005D2535" w:rsidRDefault="007F53A8" w:rsidP="005D2535">
            <w:pPr>
              <w:jc w:val="center"/>
              <w:rPr>
                <w:sz w:val="20"/>
              </w:rPr>
            </w:pPr>
            <w:r>
              <w:rPr>
                <w:rFonts w:cs="Arial"/>
                <w:color w:val="000000"/>
                <w:sz w:val="20"/>
                <w:shd w:val="clear" w:color="auto" w:fill="FFFFFF"/>
              </w:rPr>
              <w:t>Socket .IO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AE949" w14:textId="77777777" w:rsidR="00DA23E6" w:rsidRPr="00DA23E6" w:rsidRDefault="00DA23E6" w:rsidP="00DA23E6">
            <w:pPr>
              <w:jc w:val="center"/>
              <w:rPr>
                <w:sz w:val="20"/>
                <w:lang w:val="en-US"/>
              </w:rPr>
            </w:pPr>
            <w:r w:rsidRPr="00DA23E6">
              <w:rPr>
                <w:sz w:val="20"/>
                <w:lang w:val="en-US"/>
              </w:rPr>
              <w:t>Integrating Socket .IO</w:t>
            </w:r>
          </w:p>
          <w:p w14:paraId="310C765D" w14:textId="0216A1E5" w:rsidR="005D2535" w:rsidRDefault="005D2535" w:rsidP="005D2535">
            <w:pPr>
              <w:jc w:val="center"/>
              <w:rPr>
                <w:rFonts w:eastAsia="Arial" w:cs="Arial"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74655" w14:textId="168CEFFC" w:rsidR="005D2535" w:rsidRDefault="007F53A8" w:rsidP="005D253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Usar </w:t>
            </w:r>
            <w:r w:rsidRPr="007F53A8">
              <w:rPr>
                <w:sz w:val="20"/>
                <w:lang w:val="es-PE"/>
              </w:rPr>
              <w:t>Socket .IO</w:t>
            </w:r>
            <w:r>
              <w:rPr>
                <w:sz w:val="20"/>
              </w:rPr>
              <w:t xml:space="preserve">  del lado del cliente y servidos.</w:t>
            </w:r>
          </w:p>
        </w:tc>
      </w:tr>
      <w:tr w:rsidR="005D2535" w14:paraId="000D87A6" w14:textId="77777777" w:rsidTr="003773C6">
        <w:trPr>
          <w:trHeight w:val="23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9EC97" w14:textId="27122130" w:rsidR="005D2535" w:rsidRDefault="005D2535" w:rsidP="005D2535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4DA6A" w14:textId="5D3AD605" w:rsidR="005D2535" w:rsidRDefault="007F53A8" w:rsidP="005D25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Conocer el manejo de eventos.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29DC8" w14:textId="046C087D" w:rsidR="005D2535" w:rsidRDefault="007F53A8" w:rsidP="005D2535">
            <w:pPr>
              <w:spacing w:line="259" w:lineRule="auto"/>
              <w:jc w:val="center"/>
              <w:rPr>
                <w:rFonts w:cs="Arial"/>
                <w:color w:val="000000"/>
                <w:sz w:val="20"/>
                <w:shd w:val="clear" w:color="auto" w:fill="FFFFFF"/>
              </w:rPr>
            </w:pPr>
            <w:r>
              <w:rPr>
                <w:rFonts w:cs="Arial"/>
                <w:color w:val="000000"/>
                <w:sz w:val="20"/>
                <w:shd w:val="clear" w:color="auto" w:fill="FFFFFF"/>
              </w:rPr>
              <w:t>Socket .IO</w:t>
            </w:r>
          </w:p>
          <w:p w14:paraId="6F65FC20" w14:textId="42DFA53B" w:rsidR="003773C6" w:rsidRDefault="003773C6" w:rsidP="005D2535">
            <w:pPr>
              <w:spacing w:line="259" w:lineRule="auto"/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BF8FC" w14:textId="72D2525F" w:rsidR="006931C7" w:rsidRDefault="006931C7" w:rsidP="00DA23E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Escuchando eventos.</w:t>
            </w:r>
          </w:p>
          <w:p w14:paraId="7208B8CB" w14:textId="77777777" w:rsidR="00DA23E6" w:rsidRPr="00DA23E6" w:rsidRDefault="00DA23E6" w:rsidP="00DA23E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Bradcasting.</w:t>
            </w:r>
          </w:p>
          <w:p w14:paraId="1FC9EFED" w14:textId="3C01EF14" w:rsidR="005D2535" w:rsidRDefault="005D2535" w:rsidP="005D2535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43455" w14:textId="050B0B81" w:rsidR="005D2535" w:rsidRDefault="00BE4EB0" w:rsidP="005D25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Emitir eventos desde cliente al servidor.</w:t>
            </w:r>
          </w:p>
        </w:tc>
      </w:tr>
      <w:tr w:rsidR="003773C6" w14:paraId="58D77EB2" w14:textId="77777777" w:rsidTr="00F94165">
        <w:trPr>
          <w:trHeight w:val="24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17580" w14:textId="77777777" w:rsidR="003773C6" w:rsidRPr="18629858" w:rsidRDefault="003773C6" w:rsidP="003773C6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570C4" w14:textId="7C903BD5" w:rsidR="003773C6" w:rsidRDefault="007F53A8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Configurar un proyecto inicial aplicando lo aprendido.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3CAB2" w14:textId="7C260B88" w:rsidR="003773C6" w:rsidRDefault="003773C6" w:rsidP="003773C6">
            <w:pPr>
              <w:spacing w:line="259" w:lineRule="auto"/>
              <w:jc w:val="center"/>
              <w:rPr>
                <w:rFonts w:cs="Arial"/>
                <w:color w:val="000000"/>
                <w:sz w:val="20"/>
                <w:shd w:val="clear" w:color="auto" w:fill="FFFFFF"/>
              </w:rPr>
            </w:pPr>
            <w:r w:rsidRPr="18629858">
              <w:rPr>
                <w:b/>
                <w:bCs/>
                <w:sz w:val="20"/>
              </w:rPr>
              <w:t>Laboratorio Grupal N°</w:t>
            </w:r>
            <w:r>
              <w:rPr>
                <w:b/>
                <w:bCs/>
                <w:sz w:val="2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3F10B" w14:textId="636D9890" w:rsidR="003773C6" w:rsidRDefault="003773C6" w:rsidP="003773C6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Conceptos desarrollados en clase.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1FCB" w14:textId="7E82C44F" w:rsidR="003773C6" w:rsidRDefault="003773C6" w:rsidP="003773C6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Grupo de trabajo</w:t>
            </w:r>
          </w:p>
        </w:tc>
      </w:tr>
      <w:tr w:rsidR="003773C6" w:rsidRPr="006177D6" w14:paraId="25E9228B" w14:textId="77777777" w:rsidTr="00F94165">
        <w:trPr>
          <w:trHeight w:val="285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6FDA5" w14:textId="77777777" w:rsidR="003773C6" w:rsidRPr="18629858" w:rsidRDefault="003773C6" w:rsidP="003773C6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DAB02" w14:textId="619153F9" w:rsidR="003773C6" w:rsidRDefault="00DA23E6" w:rsidP="00DA23E6">
            <w:pPr>
              <w:jc w:val="center"/>
              <w:rPr>
                <w:sz w:val="20"/>
              </w:rPr>
            </w:pPr>
            <w:r w:rsidRPr="00786B5C">
              <w:rPr>
                <w:sz w:val="20"/>
              </w:rPr>
              <w:t>Conocer conceptos generales</w:t>
            </w:r>
            <w:r>
              <w:rPr>
                <w:sz w:val="20"/>
              </w:rPr>
              <w:t xml:space="preserve"> y configuración.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6668A" w14:textId="661449BB" w:rsidR="003773C6" w:rsidRDefault="003773C6" w:rsidP="003773C6">
            <w:pPr>
              <w:spacing w:line="259" w:lineRule="auto"/>
              <w:jc w:val="center"/>
              <w:rPr>
                <w:rFonts w:cs="Arial"/>
                <w:color w:val="000000"/>
                <w:sz w:val="20"/>
                <w:shd w:val="clear" w:color="auto" w:fill="FFFFFF"/>
              </w:rPr>
            </w:pPr>
            <w:r>
              <w:rPr>
                <w:rFonts w:cs="Arial"/>
                <w:color w:val="000000"/>
                <w:sz w:val="20"/>
                <w:shd w:val="clear" w:color="auto" w:fill="FFFFFF"/>
              </w:rPr>
              <w:t>Webpack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3EF78" w14:textId="7BA5104F" w:rsidR="003773C6" w:rsidRDefault="006177D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Introducción.</w:t>
            </w:r>
          </w:p>
          <w:p w14:paraId="066F9359" w14:textId="4C2589E1" w:rsidR="006177D6" w:rsidRDefault="006177D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Definición.</w:t>
            </w:r>
          </w:p>
          <w:p w14:paraId="3B686485" w14:textId="21DD2B5F" w:rsidR="006177D6" w:rsidRPr="00DA23E6" w:rsidRDefault="006177D6" w:rsidP="00DA23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Configuración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5187C" w14:textId="3F498B89" w:rsidR="003773C6" w:rsidRPr="006177D6" w:rsidRDefault="00BE4EB0" w:rsidP="003773C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Configuracón inicial.</w:t>
            </w:r>
          </w:p>
        </w:tc>
      </w:tr>
      <w:tr w:rsidR="003773C6" w14:paraId="430E6484" w14:textId="77777777" w:rsidTr="18629858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9425B" w14:textId="336CE770" w:rsidR="003773C6" w:rsidRDefault="003773C6" w:rsidP="003773C6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A3F89" w14:textId="0DA2EE89" w:rsidR="003773C6" w:rsidRDefault="006931C7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Comprender el manejo de usuarios dentro de socket .io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15C80" w14:textId="7B9570B7" w:rsidR="003773C6" w:rsidRDefault="007F53A8" w:rsidP="003773C6">
            <w:pPr>
              <w:jc w:val="center"/>
              <w:rPr>
                <w:sz w:val="20"/>
              </w:rPr>
            </w:pPr>
            <w:r>
              <w:rPr>
                <w:rFonts w:cs="Arial"/>
                <w:color w:val="000000"/>
                <w:sz w:val="20"/>
                <w:shd w:val="clear" w:color="auto" w:fill="FFFFFF"/>
              </w:rPr>
              <w:t>Socket .IO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3C7F3" w14:textId="65C60DCF" w:rsidR="003773C6" w:rsidRDefault="006931C7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Manejo de usuarios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BC667" w14:textId="63B27514" w:rsidR="003773C6" w:rsidRDefault="006931C7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Desarrollar un ejercicio </w:t>
            </w:r>
            <w:r w:rsidR="00BE4EB0">
              <w:rPr>
                <w:sz w:val="20"/>
              </w:rPr>
              <w:t>práctico</w:t>
            </w:r>
            <w:r>
              <w:rPr>
                <w:sz w:val="20"/>
              </w:rPr>
              <w:t xml:space="preserve"> para manejar usuarios.</w:t>
            </w:r>
          </w:p>
        </w:tc>
      </w:tr>
      <w:tr w:rsidR="003773C6" w14:paraId="536CF35F" w14:textId="77777777" w:rsidTr="18629858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CF750" w14:textId="77777777" w:rsidR="003773C6" w:rsidRDefault="003773C6" w:rsidP="003773C6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4BA2E" w14:textId="7F6D90F5" w:rsidR="003773C6" w:rsidRDefault="00DA23E6" w:rsidP="003773C6">
            <w:pPr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Conocer el manejo de webpack a nivel estructural.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03871" w14:textId="4B4E519E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rFonts w:cs="Arial"/>
                <w:color w:val="000000"/>
                <w:sz w:val="20"/>
                <w:shd w:val="clear" w:color="auto" w:fill="FFFFFF"/>
              </w:rPr>
              <w:t>Webpack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87816" w14:textId="77777777" w:rsidR="006177D6" w:rsidRPr="006177D6" w:rsidRDefault="006177D6" w:rsidP="006177D6">
            <w:pPr>
              <w:jc w:val="center"/>
              <w:rPr>
                <w:sz w:val="20"/>
                <w:lang w:val="en-US"/>
              </w:rPr>
            </w:pPr>
            <w:r w:rsidRPr="006177D6">
              <w:rPr>
                <w:sz w:val="20"/>
                <w:lang w:val="en-US"/>
              </w:rPr>
              <w:t>Loaders.</w:t>
            </w:r>
          </w:p>
          <w:p w14:paraId="3793E937" w14:textId="77777777" w:rsidR="006177D6" w:rsidRPr="006177D6" w:rsidRDefault="006177D6" w:rsidP="006177D6">
            <w:pPr>
              <w:jc w:val="center"/>
              <w:rPr>
                <w:sz w:val="20"/>
                <w:lang w:val="en-US"/>
              </w:rPr>
            </w:pPr>
            <w:r w:rsidRPr="006177D6">
              <w:rPr>
                <w:sz w:val="20"/>
                <w:lang w:val="en-US"/>
              </w:rPr>
              <w:t>Plugings.</w:t>
            </w:r>
          </w:p>
          <w:p w14:paraId="4066BB52" w14:textId="77777777" w:rsidR="006177D6" w:rsidRPr="006177D6" w:rsidRDefault="006177D6" w:rsidP="006177D6">
            <w:pPr>
              <w:jc w:val="center"/>
              <w:rPr>
                <w:sz w:val="20"/>
                <w:lang w:val="en-US"/>
              </w:rPr>
            </w:pPr>
            <w:r w:rsidRPr="006177D6">
              <w:rPr>
                <w:sz w:val="20"/>
                <w:lang w:val="en-US"/>
              </w:rPr>
              <w:t>Production and Development mode.</w:t>
            </w:r>
          </w:p>
          <w:p w14:paraId="286A0C84" w14:textId="3B170CA1" w:rsidR="003773C6" w:rsidRPr="00A56382" w:rsidRDefault="003773C6" w:rsidP="006177D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E7481" w14:textId="3BEAD221" w:rsidR="003773C6" w:rsidRDefault="00BE4EB0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Aplicar los conceptos aprendidos mediante un ejercicio.</w:t>
            </w:r>
          </w:p>
        </w:tc>
      </w:tr>
      <w:tr w:rsidR="003773C6" w:rsidRPr="00BE4EB0" w14:paraId="7D0B163A" w14:textId="77777777" w:rsidTr="00BC6FEE">
        <w:trPr>
          <w:trHeight w:val="28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1C659" w14:textId="75D4DE61" w:rsidR="003773C6" w:rsidRDefault="003773C6" w:rsidP="003773C6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lastRenderedPageBreak/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EEB98" w14:textId="1CF6EFFF" w:rsidR="003773C6" w:rsidRDefault="00BE4EB0" w:rsidP="00BE4E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Comprender el uso y funcionalidades que ofrece webpak para proyecto.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C63EA" w14:textId="77777777" w:rsidR="003773C6" w:rsidRDefault="003773C6" w:rsidP="003773C6">
            <w:pPr>
              <w:jc w:val="center"/>
              <w:rPr>
                <w:rFonts w:cs="Arial"/>
                <w:color w:val="000000"/>
                <w:sz w:val="20"/>
                <w:shd w:val="clear" w:color="auto" w:fill="FFFFFF"/>
              </w:rPr>
            </w:pPr>
            <w:r>
              <w:rPr>
                <w:rFonts w:cs="Arial"/>
                <w:color w:val="000000"/>
                <w:sz w:val="20"/>
                <w:shd w:val="clear" w:color="auto" w:fill="FFFFFF"/>
              </w:rPr>
              <w:t>Webpack</w:t>
            </w:r>
          </w:p>
          <w:p w14:paraId="2ABD23B2" w14:textId="3CF8F56E" w:rsidR="00BC6FEE" w:rsidRDefault="00BC6FEE" w:rsidP="003773C6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3BC48" w14:textId="5E59FA58" w:rsidR="006177D6" w:rsidRDefault="006177D6" w:rsidP="006177D6">
            <w:pPr>
              <w:jc w:val="center"/>
              <w:rPr>
                <w:sz w:val="20"/>
                <w:lang w:val="en-US"/>
              </w:rPr>
            </w:pPr>
            <w:r w:rsidRPr="006177D6">
              <w:rPr>
                <w:sz w:val="20"/>
                <w:lang w:val="en-US"/>
              </w:rPr>
              <w:t>Entry/output</w:t>
            </w:r>
            <w:r>
              <w:rPr>
                <w:sz w:val="20"/>
                <w:lang w:val="en-US"/>
              </w:rPr>
              <w:t>.</w:t>
            </w:r>
          </w:p>
          <w:p w14:paraId="3CE5EBFE" w14:textId="34402711" w:rsidR="006177D6" w:rsidRPr="006177D6" w:rsidRDefault="006177D6" w:rsidP="006177D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Extracting CSS to a file</w:t>
            </w:r>
          </w:p>
          <w:p w14:paraId="142024B0" w14:textId="77777777" w:rsidR="003773C6" w:rsidRDefault="006177D6" w:rsidP="006177D6">
            <w:pPr>
              <w:jc w:val="center"/>
              <w:rPr>
                <w:sz w:val="20"/>
                <w:lang w:val="en-US"/>
              </w:rPr>
            </w:pPr>
            <w:r w:rsidRPr="006177D6">
              <w:rPr>
                <w:sz w:val="20"/>
                <w:lang w:val="en-US"/>
              </w:rPr>
              <w:t xml:space="preserve">Webpack </w:t>
            </w:r>
            <w:r>
              <w:rPr>
                <w:sz w:val="20"/>
                <w:lang w:val="en-US"/>
              </w:rPr>
              <w:t>dev server.</w:t>
            </w:r>
          </w:p>
          <w:p w14:paraId="7AE25B7D" w14:textId="073688E6" w:rsidR="006177D6" w:rsidRPr="006177D6" w:rsidRDefault="006177D6" w:rsidP="006177D6">
            <w:pPr>
              <w:jc w:val="center"/>
              <w:rPr>
                <w:sz w:val="20"/>
                <w:lang w:val="en-US"/>
              </w:rPr>
            </w:pPr>
            <w:r w:rsidRPr="006177D6">
              <w:rPr>
                <w:sz w:val="20"/>
                <w:lang w:val="en-US"/>
              </w:rPr>
              <w:t>Webpack</w:t>
            </w:r>
            <w:r>
              <w:rPr>
                <w:sz w:val="20"/>
                <w:lang w:val="en-US"/>
              </w:rPr>
              <w:t xml:space="preserve"> with React.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DF7D7" w14:textId="0EF36B07" w:rsidR="003773C6" w:rsidRPr="00BE4EB0" w:rsidRDefault="00BE4EB0" w:rsidP="003773C6">
            <w:pPr>
              <w:jc w:val="center"/>
              <w:rPr>
                <w:sz w:val="20"/>
                <w:lang w:val="es-PE"/>
              </w:rPr>
            </w:pPr>
            <w:r>
              <w:rPr>
                <w:sz w:val="20"/>
              </w:rPr>
              <w:t>Aplicar los conceptos aprendidos mediante un ejercicio.</w:t>
            </w:r>
          </w:p>
        </w:tc>
      </w:tr>
      <w:tr w:rsidR="003773C6" w14:paraId="664A0D52" w14:textId="77777777" w:rsidTr="18629858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817A1" w14:textId="77777777" w:rsidR="003773C6" w:rsidRPr="00BE4EB0" w:rsidRDefault="003773C6" w:rsidP="003773C6">
            <w:pPr>
              <w:rPr>
                <w:lang w:val="es-P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A9DCC" w14:textId="1273D3B6" w:rsidR="003773C6" w:rsidRDefault="006177D6" w:rsidP="006177D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Conocer conceptos elementales en React .js.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C8BBD" w14:textId="76F9E7EC" w:rsidR="003773C6" w:rsidRPr="00E5670A" w:rsidRDefault="003773C6" w:rsidP="003773C6">
            <w:pPr>
              <w:spacing w:line="259" w:lineRule="auto"/>
              <w:jc w:val="center"/>
              <w:rPr>
                <w:bCs/>
                <w:sz w:val="20"/>
              </w:rPr>
            </w:pPr>
            <w:r w:rsidRPr="00E5670A">
              <w:rPr>
                <w:bCs/>
                <w:sz w:val="20"/>
              </w:rPr>
              <w:t>Reac</w:t>
            </w:r>
            <w:r>
              <w:rPr>
                <w:bCs/>
                <w:sz w:val="20"/>
              </w:rPr>
              <w:t>t .js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DCB4" w14:textId="35A2A59D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Introducción a React .js.</w:t>
            </w:r>
          </w:p>
          <w:p w14:paraId="3BB85300" w14:textId="5E6A0E35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Conocimientos previos.</w:t>
            </w:r>
          </w:p>
          <w:p w14:paraId="25AFF5ED" w14:textId="635C1BA0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Sintaxis JSX</w:t>
            </w:r>
          </w:p>
          <w:p w14:paraId="551BFDDA" w14:textId="44723D8E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DOM render. Elementos.</w:t>
            </w:r>
          </w:p>
          <w:p w14:paraId="6DB047BA" w14:textId="4A0732AE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Configuración de un proyecto inicial.</w:t>
            </w:r>
          </w:p>
          <w:p w14:paraId="6FDADFEC" w14:textId="533BE73B" w:rsidR="003773C6" w:rsidRDefault="003773C6" w:rsidP="003773C6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5EF72" w14:textId="0A9D8E60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Crear mi primer proyecto en angular.</w:t>
            </w:r>
          </w:p>
        </w:tc>
      </w:tr>
      <w:tr w:rsidR="003773C6" w14:paraId="1979853E" w14:textId="77777777" w:rsidTr="00D06BE2">
        <w:trPr>
          <w:trHeight w:val="469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B30D2" w14:textId="5D40E763" w:rsidR="003773C6" w:rsidRDefault="003773C6" w:rsidP="003773C6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AC58A" w14:textId="2842BFB4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Conocer la estructura de un componete y aprender el manejo de ellos.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766AC" w14:textId="406E36B4" w:rsidR="003773C6" w:rsidRDefault="003773C6" w:rsidP="003773C6">
            <w:pPr>
              <w:jc w:val="center"/>
              <w:rPr>
                <w:sz w:val="20"/>
              </w:rPr>
            </w:pPr>
            <w:r w:rsidRPr="00E5670A">
              <w:rPr>
                <w:bCs/>
                <w:sz w:val="20"/>
              </w:rPr>
              <w:t>Reac</w:t>
            </w:r>
            <w:r>
              <w:rPr>
                <w:bCs/>
                <w:sz w:val="20"/>
              </w:rPr>
              <w:t>t .js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45F06" w14:textId="2A7F3072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Creación y diseño de componentes</w:t>
            </w:r>
          </w:p>
          <w:p w14:paraId="601E19EB" w14:textId="6152BF2C" w:rsidR="003773C6" w:rsidRDefault="003773C6" w:rsidP="003773C6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AE3B5" w14:textId="77777777" w:rsidR="003773C6" w:rsidRDefault="003773C6" w:rsidP="003773C6">
            <w:pPr>
              <w:jc w:val="center"/>
              <w:rPr>
                <w:sz w:val="20"/>
              </w:rPr>
            </w:pPr>
          </w:p>
          <w:p w14:paraId="36F064E2" w14:textId="59E70765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Crear componentes.</w:t>
            </w:r>
          </w:p>
          <w:p w14:paraId="7A7FDB36" w14:textId="0A2B372D" w:rsidR="003773C6" w:rsidRDefault="003773C6" w:rsidP="003773C6">
            <w:pPr>
              <w:jc w:val="center"/>
              <w:rPr>
                <w:sz w:val="20"/>
              </w:rPr>
            </w:pPr>
          </w:p>
        </w:tc>
      </w:tr>
      <w:tr w:rsidR="003773C6" w14:paraId="18F59DCD" w14:textId="77777777" w:rsidTr="00D06BE2">
        <w:trPr>
          <w:trHeight w:val="201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DC548" w14:textId="77777777" w:rsidR="003773C6" w:rsidRPr="18629858" w:rsidRDefault="003773C6" w:rsidP="003773C6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6379E" w14:textId="290803AF" w:rsidR="003773C6" w:rsidRDefault="00BC6FEE" w:rsidP="003773C6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 xml:space="preserve">Desarrollar una aplicación </w:t>
            </w:r>
            <w:r>
              <w:rPr>
                <w:sz w:val="20"/>
              </w:rPr>
              <w:t>para ejemplificar el uso de componentes en React .js</w:t>
            </w:r>
            <w:r w:rsidRPr="18629858">
              <w:rPr>
                <w:sz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087C8" w14:textId="4BC1900F" w:rsidR="003773C6" w:rsidRPr="00E5670A" w:rsidRDefault="003773C6" w:rsidP="003773C6">
            <w:pPr>
              <w:jc w:val="center"/>
              <w:rPr>
                <w:bCs/>
                <w:sz w:val="20"/>
              </w:rPr>
            </w:pPr>
            <w:r w:rsidRPr="18629858">
              <w:rPr>
                <w:b/>
                <w:bCs/>
                <w:sz w:val="20"/>
              </w:rPr>
              <w:t>Practica Calificada N°</w:t>
            </w:r>
            <w:r w:rsidR="00BC6FEE">
              <w:rPr>
                <w:b/>
                <w:bCs/>
                <w:sz w:val="20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5E643" w14:textId="6C35A38A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Generación de un proyecto.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F73AD" w14:textId="556A64D5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Desarrollar una aplicación haciendo uso de componentes</w:t>
            </w:r>
            <w:r w:rsidR="00BC6FEE">
              <w:rPr>
                <w:sz w:val="20"/>
              </w:rPr>
              <w:t>.</w:t>
            </w:r>
          </w:p>
        </w:tc>
      </w:tr>
      <w:tr w:rsidR="003773C6" w14:paraId="530997F0" w14:textId="77777777" w:rsidTr="186298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8E8A3" w14:textId="0FF45FC6" w:rsidR="003773C6" w:rsidRDefault="003773C6" w:rsidP="003773C6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AEF63" w14:textId="344EEA0E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Conocer la aplicación de “props” y “states” en los componentes.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E263E" w14:textId="226D480D" w:rsidR="003773C6" w:rsidRDefault="003773C6" w:rsidP="003773C6">
            <w:pPr>
              <w:jc w:val="center"/>
              <w:rPr>
                <w:sz w:val="20"/>
              </w:rPr>
            </w:pPr>
            <w:r w:rsidRPr="00E5670A">
              <w:rPr>
                <w:bCs/>
                <w:sz w:val="20"/>
              </w:rPr>
              <w:t>Reac</w:t>
            </w:r>
            <w:r>
              <w:rPr>
                <w:bCs/>
                <w:sz w:val="20"/>
              </w:rPr>
              <w:t>t .js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7CAB" w14:textId="77777777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Props y state.</w:t>
            </w:r>
          </w:p>
          <w:p w14:paraId="6F49FA62" w14:textId="77777777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Propagación de eventos.</w:t>
            </w:r>
          </w:p>
          <w:p w14:paraId="24C2E968" w14:textId="18AF14DF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Manejo de estado.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38D17" w14:textId="3D36ECA6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Aplicar el uso de propiedades y estados en los componentes, asi como el manejo de eventos.</w:t>
            </w:r>
          </w:p>
        </w:tc>
      </w:tr>
      <w:tr w:rsidR="003773C6" w14:paraId="367C3826" w14:textId="77777777" w:rsidTr="00AC3DAC">
        <w:trPr>
          <w:trHeight w:val="1189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9D1AE" w14:textId="33622B08" w:rsidR="003773C6" w:rsidRPr="00E5670A" w:rsidRDefault="003773C6" w:rsidP="003773C6">
            <w:pPr>
              <w:jc w:val="center"/>
              <w:rPr>
                <w:sz w:val="20"/>
              </w:rPr>
            </w:pPr>
            <w:r w:rsidRPr="00E5670A">
              <w:rPr>
                <w:sz w:val="20"/>
              </w:rPr>
              <w:t>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DC8BE" w14:textId="64BA3F6E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Aprender el manejo de rutas en React .js.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F444" w14:textId="5897CFDA" w:rsidR="003773C6" w:rsidRPr="18629858" w:rsidRDefault="003773C6" w:rsidP="003773C6">
            <w:pPr>
              <w:spacing w:line="259" w:lineRule="auto"/>
              <w:jc w:val="center"/>
              <w:rPr>
                <w:b/>
                <w:bCs/>
                <w:sz w:val="20"/>
              </w:rPr>
            </w:pPr>
            <w:r w:rsidRPr="00E5670A">
              <w:rPr>
                <w:bCs/>
                <w:sz w:val="20"/>
              </w:rPr>
              <w:t>Reac</w:t>
            </w:r>
            <w:r>
              <w:rPr>
                <w:bCs/>
                <w:sz w:val="20"/>
              </w:rPr>
              <w:t>t .js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0F88" w14:textId="77777777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React Router</w:t>
            </w:r>
          </w:p>
          <w:p w14:paraId="1E1ABFF7" w14:textId="77777777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Ciclo de vida de un componente.</w:t>
            </w:r>
          </w:p>
          <w:p w14:paraId="0831B39A" w14:textId="77777777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Introducción llamadas a un API</w:t>
            </w:r>
          </w:p>
          <w:p w14:paraId="73F9CD56" w14:textId="2C7E6692" w:rsidR="003773C6" w:rsidRPr="18629858" w:rsidRDefault="003773C6" w:rsidP="003773C6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74704" w14:textId="612C693B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Creación de rutas en el proyecto.</w:t>
            </w:r>
          </w:p>
        </w:tc>
      </w:tr>
      <w:tr w:rsidR="003773C6" w14:paraId="44C24FF1" w14:textId="77777777" w:rsidTr="00AC3DAC">
        <w:trPr>
          <w:trHeight w:val="184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4A5AB" w14:textId="77777777" w:rsidR="003773C6" w:rsidRPr="00E5670A" w:rsidRDefault="003773C6" w:rsidP="003773C6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44246" w14:textId="5F927998" w:rsidR="003773C6" w:rsidRDefault="00BC6FEE" w:rsidP="003773C6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 xml:space="preserve">Desarrollar una aplicación </w:t>
            </w:r>
            <w:r>
              <w:rPr>
                <w:sz w:val="20"/>
              </w:rPr>
              <w:t>para ejemplificar el uso de rutas en React .js.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F5744" w14:textId="2A7C5F56" w:rsidR="003773C6" w:rsidRPr="00E5670A" w:rsidRDefault="003773C6" w:rsidP="003773C6">
            <w:pPr>
              <w:spacing w:line="259" w:lineRule="auto"/>
              <w:jc w:val="center"/>
              <w:rPr>
                <w:bCs/>
                <w:sz w:val="20"/>
              </w:rPr>
            </w:pPr>
            <w:r w:rsidRPr="18629858">
              <w:rPr>
                <w:b/>
                <w:bCs/>
                <w:sz w:val="20"/>
              </w:rPr>
              <w:t>Practica Calificada N°</w:t>
            </w:r>
            <w:r w:rsidR="00BC6FEE">
              <w:rPr>
                <w:b/>
                <w:bCs/>
                <w:sz w:val="20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39942" w14:textId="6A294844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Generación de un proyecto.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B2C62" w14:textId="45D64F4A" w:rsidR="003773C6" w:rsidRDefault="003773C6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Desarrollo de una aplicación definiendo las rutas del proyecto y respectivos componentes</w:t>
            </w:r>
          </w:p>
        </w:tc>
      </w:tr>
      <w:tr w:rsidR="003773C6" w:rsidRPr="00F66B75" w14:paraId="1BF1BBB7" w14:textId="77777777" w:rsidTr="00F66B75">
        <w:trPr>
          <w:trHeight w:val="31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48E7C" w14:textId="108A6AC1" w:rsidR="003773C6" w:rsidRPr="00E5670A" w:rsidRDefault="003773C6" w:rsidP="003773C6">
            <w:pPr>
              <w:jc w:val="center"/>
              <w:rPr>
                <w:sz w:val="20"/>
              </w:rPr>
            </w:pPr>
            <w:r w:rsidRPr="00E5670A">
              <w:rPr>
                <w:sz w:val="20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AE351" w14:textId="4EF91788" w:rsidR="003773C6" w:rsidRDefault="00BC6FEE" w:rsidP="003773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Conocer las llamadas a un API.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F8413" w14:textId="28A22B93" w:rsidR="003773C6" w:rsidRPr="00E5670A" w:rsidRDefault="003773C6" w:rsidP="003773C6">
            <w:pPr>
              <w:spacing w:line="259" w:lineRule="auto"/>
              <w:jc w:val="center"/>
              <w:rPr>
                <w:bCs/>
                <w:sz w:val="20"/>
              </w:rPr>
            </w:pPr>
            <w:r w:rsidRPr="00E5670A">
              <w:rPr>
                <w:bCs/>
                <w:sz w:val="20"/>
              </w:rPr>
              <w:t>Reac</w:t>
            </w:r>
            <w:r>
              <w:rPr>
                <w:bCs/>
                <w:sz w:val="20"/>
              </w:rPr>
              <w:t>t .js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22B2E" w14:textId="6A4F368C" w:rsidR="003773C6" w:rsidRPr="00F66B75" w:rsidRDefault="003773C6" w:rsidP="003773C6">
            <w:pPr>
              <w:jc w:val="center"/>
              <w:rPr>
                <w:sz w:val="20"/>
                <w:lang w:val="en-US"/>
              </w:rPr>
            </w:pPr>
            <w:r w:rsidRPr="00F66B75">
              <w:rPr>
                <w:sz w:val="20"/>
                <w:lang w:val="en-US"/>
              </w:rPr>
              <w:t>Llamadas a un API</w:t>
            </w:r>
            <w:r>
              <w:rPr>
                <w:sz w:val="20"/>
                <w:lang w:val="en-US"/>
              </w:rPr>
              <w:t>:</w:t>
            </w:r>
          </w:p>
          <w:p w14:paraId="11D1A7FE" w14:textId="71231D2B" w:rsidR="003773C6" w:rsidRPr="00F66B75" w:rsidRDefault="003773C6" w:rsidP="003773C6">
            <w:pPr>
              <w:jc w:val="center"/>
              <w:rPr>
                <w:sz w:val="20"/>
                <w:lang w:val="en-US"/>
              </w:rPr>
            </w:pPr>
            <w:r w:rsidRPr="00F66B75">
              <w:rPr>
                <w:sz w:val="20"/>
                <w:lang w:val="en-US"/>
              </w:rPr>
              <w:t>GET, POST, PUT</w:t>
            </w:r>
          </w:p>
          <w:p w14:paraId="477AAB16" w14:textId="0B5AD3F6" w:rsidR="003773C6" w:rsidRPr="00F66B75" w:rsidRDefault="003773C6" w:rsidP="003773C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25132" w14:textId="578C881A" w:rsidR="003773C6" w:rsidRPr="00F66B75" w:rsidRDefault="003773C6" w:rsidP="003773C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Consumir y enviar data.</w:t>
            </w:r>
          </w:p>
        </w:tc>
      </w:tr>
      <w:tr w:rsidR="003773C6" w14:paraId="2E8AC06B" w14:textId="77777777" w:rsidTr="18629858">
        <w:trPr>
          <w:trHeight w:val="11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CE122" w14:textId="77777777" w:rsidR="003773C6" w:rsidRPr="00F66B75" w:rsidRDefault="003773C6" w:rsidP="003773C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5C0CD" w14:textId="7980BFE3" w:rsidR="003773C6" w:rsidRPr="00BC6FEE" w:rsidRDefault="00BC6FEE" w:rsidP="003773C6">
            <w:pPr>
              <w:jc w:val="center"/>
              <w:rPr>
                <w:sz w:val="20"/>
                <w:lang w:val="es-PE"/>
              </w:rPr>
            </w:pPr>
            <w:r w:rsidRPr="00BC6FEE">
              <w:rPr>
                <w:sz w:val="20"/>
                <w:lang w:val="es-PE"/>
              </w:rPr>
              <w:t>Aplicar los conocimientos aprendidos sobre React .js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3E15" w14:textId="18617091" w:rsidR="003773C6" w:rsidRPr="00E5670A" w:rsidRDefault="003773C6" w:rsidP="003773C6">
            <w:pPr>
              <w:spacing w:line="259" w:lineRule="auto"/>
              <w:jc w:val="center"/>
              <w:rPr>
                <w:bCs/>
                <w:sz w:val="20"/>
              </w:rPr>
            </w:pPr>
            <w:r w:rsidRPr="18629858">
              <w:rPr>
                <w:b/>
                <w:bCs/>
                <w:sz w:val="20"/>
              </w:rPr>
              <w:t>Laboratorio Grupal N°</w:t>
            </w:r>
            <w:r>
              <w:rPr>
                <w:b/>
                <w:bCs/>
                <w:sz w:val="20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47BA8" w14:textId="4B804127" w:rsidR="003773C6" w:rsidRDefault="003773C6" w:rsidP="003773C6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Conceptos desarrollados en clase.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88F36" w14:textId="1250421F" w:rsidR="003773C6" w:rsidRDefault="003773C6" w:rsidP="003773C6">
            <w:pPr>
              <w:jc w:val="center"/>
              <w:rPr>
                <w:sz w:val="20"/>
              </w:rPr>
            </w:pPr>
            <w:r w:rsidRPr="18629858">
              <w:rPr>
                <w:sz w:val="20"/>
              </w:rPr>
              <w:t>Grupo de trabajo</w:t>
            </w:r>
          </w:p>
        </w:tc>
      </w:tr>
    </w:tbl>
    <w:p w14:paraId="3461D779" w14:textId="77777777" w:rsidR="00E07BDB" w:rsidRDefault="00E07BDB" w:rsidP="000D4D58"/>
    <w:p w14:paraId="1339DE5F" w14:textId="77777777" w:rsidR="005D2535" w:rsidRDefault="005D2535" w:rsidP="00963D71">
      <w:pPr>
        <w:pStyle w:val="Ttulo3"/>
        <w:spacing w:after="240"/>
        <w:jc w:val="both"/>
      </w:pPr>
    </w:p>
    <w:p w14:paraId="4B68FFB1" w14:textId="3CD6B065" w:rsidR="00E07BDB" w:rsidRDefault="00E07BDB" w:rsidP="00963D71">
      <w:pPr>
        <w:pStyle w:val="Ttulo3"/>
        <w:spacing w:after="240"/>
        <w:jc w:val="both"/>
      </w:pPr>
      <w:r>
        <w:t>Metodología</w:t>
      </w:r>
    </w:p>
    <w:p w14:paraId="58C33691" w14:textId="77777777" w:rsidR="00D9271C" w:rsidRDefault="18629858" w:rsidP="18629858">
      <w:pPr>
        <w:spacing w:line="276" w:lineRule="auto"/>
        <w:jc w:val="both"/>
      </w:pPr>
      <w:r w:rsidRPr="18629858">
        <w:t xml:space="preserve">El curso comprende clases teóricas y prácticas </w:t>
      </w:r>
      <w:r w:rsidR="00D9271C">
        <w:t>donde el alumno puede reforzar los conocimientos adquiridos en clase</w:t>
      </w:r>
      <w:r w:rsidRPr="18629858">
        <w:t>.</w:t>
      </w:r>
    </w:p>
    <w:p w14:paraId="46EEE6EE" w14:textId="07D73C07" w:rsidR="00E07BDB" w:rsidRPr="000E710C" w:rsidRDefault="18629858" w:rsidP="18629858">
      <w:pPr>
        <w:spacing w:line="276" w:lineRule="auto"/>
        <w:jc w:val="both"/>
      </w:pPr>
      <w:r w:rsidRPr="18629858">
        <w:lastRenderedPageBreak/>
        <w:t>La metodología utilizada incluye la participación constante de los estudiantes en los ejercicios planteados</w:t>
      </w:r>
      <w:r w:rsidR="00D9271C">
        <w:t xml:space="preserve"> cada clase desarrollada</w:t>
      </w:r>
      <w:r w:rsidRPr="18629858">
        <w:t>, d</w:t>
      </w:r>
      <w:r w:rsidR="00D9271C">
        <w:t>e manera que se involucren en su</w:t>
      </w:r>
      <w:r w:rsidRPr="18629858">
        <w:t xml:space="preserve"> propio aprendizaje.</w:t>
      </w:r>
    </w:p>
    <w:p w14:paraId="1477C0E7" w14:textId="7362D88A" w:rsidR="00E07BDB" w:rsidRPr="000E710C" w:rsidRDefault="00D9271C" w:rsidP="00882298">
      <w:pPr>
        <w:spacing w:line="276" w:lineRule="auto"/>
        <w:jc w:val="both"/>
      </w:pPr>
      <w:r>
        <w:t>Las clases se desarrollan haciendo un recorrido de lo aprendido en la semana, enlazando temas relacionados.</w:t>
      </w:r>
      <w:r w:rsidR="00882298">
        <w:t xml:space="preserve"> Se plantea</w:t>
      </w:r>
      <w:r>
        <w:t xml:space="preserve"> objetivos especificados al inicio de cada clase, a fin de realizar un seguimiento en los conocimientos adquiridos del alumno</w:t>
      </w:r>
      <w:r w:rsidR="00786B5C">
        <w:t xml:space="preserve"> al culminar la sesion</w:t>
      </w:r>
      <w:r>
        <w:t>.</w:t>
      </w:r>
    </w:p>
    <w:p w14:paraId="1FC39945" w14:textId="24BF7F9B" w:rsidR="00E07BDB" w:rsidRPr="000E710C" w:rsidRDefault="00E07BDB" w:rsidP="18629858">
      <w:pPr>
        <w:spacing w:line="276" w:lineRule="auto"/>
        <w:jc w:val="both"/>
      </w:pPr>
      <w:r w:rsidRPr="000E710C">
        <w:rPr>
          <w:color w:val="FF0000"/>
        </w:rPr>
        <w:tab/>
      </w:r>
    </w:p>
    <w:p w14:paraId="3C0A0978" w14:textId="77777777" w:rsidR="00E07BDB" w:rsidRPr="000E710C" w:rsidRDefault="18629858" w:rsidP="18629858">
      <w:pPr>
        <w:spacing w:line="276" w:lineRule="auto"/>
        <w:jc w:val="both"/>
      </w:pPr>
      <w:r w:rsidRPr="18629858">
        <w:t>Los estudiantes participan en actividades aplicativas y trabajan en grupo en casos aplicativos que superen el grado de abstracción que puede presentar el aprendizaje de contenidos teóricos.</w:t>
      </w:r>
    </w:p>
    <w:p w14:paraId="320AB18E" w14:textId="651D8133" w:rsidR="00D9271C" w:rsidRDefault="00D9271C" w:rsidP="00D9271C">
      <w:pPr>
        <w:jc w:val="both"/>
      </w:pPr>
      <w:r>
        <w:t>Se incentiva al alumno a la práctica constante de cada</w:t>
      </w:r>
      <w:r w:rsidR="00933501">
        <w:t xml:space="preserve"> tema</w:t>
      </w:r>
      <w:r>
        <w:t xml:space="preserve"> tratado, clase dictad</w:t>
      </w:r>
      <w:r w:rsidR="00933501">
        <w:t>a clase que debe ser ejercitada.</w:t>
      </w:r>
    </w:p>
    <w:p w14:paraId="0562CB0E" w14:textId="77777777" w:rsidR="00E07BDB" w:rsidRPr="000E710C" w:rsidRDefault="00E07BDB" w:rsidP="18629858">
      <w:pPr>
        <w:spacing w:line="276" w:lineRule="auto"/>
        <w:jc w:val="both"/>
      </w:pPr>
    </w:p>
    <w:p w14:paraId="2277E837" w14:textId="4DB35FD1" w:rsidR="00E07BDB" w:rsidRPr="000E710C" w:rsidRDefault="18629858" w:rsidP="18629858">
      <w:pPr>
        <w:spacing w:line="276" w:lineRule="auto"/>
        <w:jc w:val="both"/>
      </w:pPr>
      <w:r w:rsidRPr="18629858">
        <w:t>Las actividades de evaluación son p</w:t>
      </w:r>
      <w:r w:rsidR="00786B5C">
        <w:t xml:space="preserve">ermanentes cada clase, se toma en cuenta la realización de ejercicios </w:t>
      </w:r>
      <w:r w:rsidR="00933501">
        <w:t>prácticos, así como la culminación exitosa de ellos y el camino que tomó para la resolución. Se realiza esto a fin de comprobar el aprendizaje del alumno y la</w:t>
      </w:r>
      <w:r w:rsidRPr="18629858">
        <w:t xml:space="preserve"> conducción adecuada del profesor.</w:t>
      </w:r>
    </w:p>
    <w:p w14:paraId="34CE0A41" w14:textId="77777777" w:rsidR="00E07BDB" w:rsidRPr="000E710C" w:rsidRDefault="00E07BDB" w:rsidP="18629858">
      <w:pPr>
        <w:jc w:val="both"/>
      </w:pPr>
    </w:p>
    <w:p w14:paraId="6D98A12B" w14:textId="77777777" w:rsidR="00677A9E" w:rsidRDefault="00677A9E" w:rsidP="18629858">
      <w:pPr>
        <w:pStyle w:val="Ttulo3"/>
      </w:pPr>
    </w:p>
    <w:p w14:paraId="5176FF57" w14:textId="77777777" w:rsidR="00E07BDB" w:rsidRDefault="18629858" w:rsidP="18629858">
      <w:pPr>
        <w:pStyle w:val="Ttulo3"/>
      </w:pPr>
      <w:r w:rsidRPr="18629858">
        <w:t>Sistema de Evaluación:</w:t>
      </w:r>
    </w:p>
    <w:p w14:paraId="0C7BB2DB" w14:textId="286CA084" w:rsidR="00E07BDB" w:rsidRPr="000E710C" w:rsidRDefault="18629858" w:rsidP="18629858">
      <w:pPr>
        <w:pStyle w:val="Ttulo2"/>
        <w:jc w:val="center"/>
      </w:pPr>
      <w:r w:rsidRPr="18629858">
        <w:t>Nota Final = 0.10 Pe + 0.20 Lg + 0.70 Pc</w:t>
      </w:r>
    </w:p>
    <w:p w14:paraId="2946DB82" w14:textId="77777777" w:rsidR="00963D71" w:rsidRPr="000E710C" w:rsidRDefault="00963D71" w:rsidP="18629858"/>
    <w:p w14:paraId="25FE533C" w14:textId="77777777" w:rsidR="00E07BDB" w:rsidRPr="000E710C" w:rsidRDefault="00E07BDB" w:rsidP="18629858">
      <w:pPr>
        <w:spacing w:line="360" w:lineRule="auto"/>
      </w:pPr>
      <w:r w:rsidRPr="18629858">
        <w:t xml:space="preserve">Donde: </w:t>
      </w:r>
    </w:p>
    <w:p w14:paraId="5E231E32" w14:textId="1B31D369" w:rsidR="00E07BDB" w:rsidRPr="000E710C" w:rsidRDefault="00677A9E" w:rsidP="18629858">
      <w:pPr>
        <w:spacing w:line="360" w:lineRule="auto"/>
        <w:ind w:left="708" w:firstLine="708"/>
      </w:pPr>
      <w:r w:rsidRPr="18629858">
        <w:t>Pc = Practica Calificada.</w:t>
      </w:r>
    </w:p>
    <w:p w14:paraId="4F92B7EC" w14:textId="734290A2" w:rsidR="00E07BDB" w:rsidRPr="000E710C" w:rsidRDefault="00E07BDB" w:rsidP="18629858">
      <w:pPr>
        <w:spacing w:line="360" w:lineRule="auto"/>
      </w:pPr>
      <w:r w:rsidRPr="000E710C">
        <w:rPr>
          <w:color w:val="FF0000"/>
        </w:rPr>
        <w:tab/>
      </w:r>
      <w:r w:rsidRPr="000E710C">
        <w:rPr>
          <w:color w:val="FF0000"/>
        </w:rPr>
        <w:tab/>
      </w:r>
      <w:r w:rsidRPr="18629858">
        <w:t>Pe = Participación en clase.</w:t>
      </w:r>
    </w:p>
    <w:p w14:paraId="58519784" w14:textId="25130DD7" w:rsidR="18629858" w:rsidRDefault="18629858" w:rsidP="18629858">
      <w:pPr>
        <w:spacing w:line="360" w:lineRule="auto"/>
        <w:ind w:left="708" w:firstLine="708"/>
      </w:pPr>
      <w:r w:rsidRPr="18629858">
        <w:t>Lg = Laboratorio Grupal</w:t>
      </w:r>
    </w:p>
    <w:p w14:paraId="5997CC1D" w14:textId="77777777" w:rsidR="00F515FB" w:rsidRDefault="00F515FB" w:rsidP="00F515FB">
      <w:pPr>
        <w:spacing w:line="360" w:lineRule="auto"/>
      </w:pPr>
    </w:p>
    <w:p w14:paraId="70C02971" w14:textId="20107CDA" w:rsidR="00E07BDB" w:rsidRDefault="00E07BDB" w:rsidP="00E07BDB">
      <w:pPr>
        <w:pStyle w:val="Ttulo3"/>
      </w:pPr>
    </w:p>
    <w:sectPr w:rsidR="00E07BDB" w:rsidSect="00FE7B6F">
      <w:headerReference w:type="default" r:id="rId7"/>
      <w:footerReference w:type="even" r:id="rId8"/>
      <w:footerReference w:type="default" r:id="rId9"/>
      <w:pgSz w:w="11906" w:h="16838" w:code="9"/>
      <w:pgMar w:top="851" w:right="1418" w:bottom="851" w:left="1418" w:header="284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BACA1" w14:textId="77777777" w:rsidR="00F42A33" w:rsidRDefault="00F42A33">
      <w:r>
        <w:separator/>
      </w:r>
    </w:p>
  </w:endnote>
  <w:endnote w:type="continuationSeparator" w:id="0">
    <w:p w14:paraId="4FB5C16B" w14:textId="77777777" w:rsidR="00F42A33" w:rsidRDefault="00F42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 w:rsidR="00F94165" w:rsidRDefault="00F941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B699379" w14:textId="77777777" w:rsidR="00F94165" w:rsidRDefault="00F941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4BA1D" w14:textId="532A5A67" w:rsidR="00F94165" w:rsidRDefault="00F94165">
    <w:pPr>
      <w:pStyle w:val="Piedepgina"/>
      <w:framePr w:wrap="around" w:vAnchor="text" w:hAnchor="page" w:x="5761" w:y="65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1770B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2E56223" w14:textId="77777777" w:rsidR="00F94165" w:rsidRDefault="00F94165">
    <w:pPr>
      <w:pStyle w:val="Piedepgina"/>
      <w:pBdr>
        <w:top w:val="single" w:sz="4" w:space="4" w:color="auto"/>
      </w:pBdr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103C4" w14:textId="77777777" w:rsidR="00F42A33" w:rsidRDefault="00F42A33">
      <w:r>
        <w:separator/>
      </w:r>
    </w:p>
  </w:footnote>
  <w:footnote w:type="continuationSeparator" w:id="0">
    <w:p w14:paraId="10297F48" w14:textId="77777777" w:rsidR="00F42A33" w:rsidRDefault="00F42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16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93"/>
      <w:gridCol w:w="5923"/>
    </w:tblGrid>
    <w:tr w:rsidR="00F94165" w14:paraId="20ECCBF7" w14:textId="77777777">
      <w:trPr>
        <w:trHeight w:val="800"/>
      </w:trPr>
      <w:tc>
        <w:tcPr>
          <w:tcW w:w="3793" w:type="dxa"/>
        </w:tcPr>
        <w:p w14:paraId="3FE9F23F" w14:textId="77777777" w:rsidR="00F94165" w:rsidRDefault="00F94165">
          <w:pPr>
            <w:pStyle w:val="Encabezado"/>
            <w:tabs>
              <w:tab w:val="clear" w:pos="4419"/>
            </w:tabs>
            <w:jc w:val="both"/>
          </w:pPr>
          <w:r w:rsidRPr="00FC219F">
            <w:rPr>
              <w:noProof/>
              <w:lang w:val="en-US" w:eastAsia="en-US"/>
            </w:rPr>
            <w:drawing>
              <wp:inline distT="0" distB="0" distL="0" distR="0" wp14:anchorId="6804E2C2" wp14:editId="07777777">
                <wp:extent cx="1800225" cy="695325"/>
                <wp:effectExtent l="0" t="0" r="0" b="0"/>
                <wp:docPr id="1" name="Imagen 1" descr="logo tecsup 2013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tecsup 2013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23" w:type="dxa"/>
          <w:vAlign w:val="bottom"/>
        </w:tcPr>
        <w:p w14:paraId="0BDCBD1A" w14:textId="77777777" w:rsidR="00F94165" w:rsidRDefault="00F94165">
          <w:pPr>
            <w:pStyle w:val="Encabezado"/>
            <w:tabs>
              <w:tab w:val="clear" w:pos="4419"/>
            </w:tabs>
            <w:jc w:val="right"/>
            <w:rPr>
              <w:b/>
              <w:sz w:val="24"/>
            </w:rPr>
          </w:pPr>
          <w:r>
            <w:rPr>
              <w:b/>
              <w:sz w:val="24"/>
            </w:rPr>
            <w:t>CodiGO</w:t>
          </w:r>
        </w:p>
      </w:tc>
    </w:tr>
  </w:tbl>
  <w:p w14:paraId="1F72F646" w14:textId="77777777" w:rsidR="00F94165" w:rsidRDefault="00F94165">
    <w:pPr>
      <w:pStyle w:val="Encabezado"/>
      <w:tabs>
        <w:tab w:val="clear" w:pos="441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6AE5A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B1D98"/>
    <w:multiLevelType w:val="hybridMultilevel"/>
    <w:tmpl w:val="980CA518"/>
    <w:lvl w:ilvl="0" w:tplc="646E3E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0559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D8C6FCA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39387E"/>
    <w:multiLevelType w:val="hybridMultilevel"/>
    <w:tmpl w:val="004805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564F6"/>
    <w:multiLevelType w:val="singleLevel"/>
    <w:tmpl w:val="28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F4B2D45"/>
    <w:multiLevelType w:val="multilevel"/>
    <w:tmpl w:val="DBAC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510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446402F8"/>
    <w:multiLevelType w:val="hybridMultilevel"/>
    <w:tmpl w:val="3C447C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6305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782D5A"/>
    <w:multiLevelType w:val="singleLevel"/>
    <w:tmpl w:val="28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5EAA6E37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27B5C01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EDB196B"/>
    <w:multiLevelType w:val="hybridMultilevel"/>
    <w:tmpl w:val="A858B6B4"/>
    <w:lvl w:ilvl="0" w:tplc="9542B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A4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08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68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29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25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63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A1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AF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11"/>
  </w:num>
  <w:num w:numId="9">
    <w:abstractNumId w:val="0"/>
  </w:num>
  <w:num w:numId="10">
    <w:abstractNumId w:val="10"/>
  </w:num>
  <w:num w:numId="11">
    <w:abstractNumId w:val="5"/>
  </w:num>
  <w:num w:numId="12">
    <w:abstractNumId w:val="4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58"/>
    <w:rsid w:val="0001725A"/>
    <w:rsid w:val="000220AD"/>
    <w:rsid w:val="000231DD"/>
    <w:rsid w:val="00027D1A"/>
    <w:rsid w:val="0005436C"/>
    <w:rsid w:val="00084395"/>
    <w:rsid w:val="0009263F"/>
    <w:rsid w:val="000D4CDA"/>
    <w:rsid w:val="000D4D58"/>
    <w:rsid w:val="000E710C"/>
    <w:rsid w:val="000F2C8F"/>
    <w:rsid w:val="00105D21"/>
    <w:rsid w:val="001307B4"/>
    <w:rsid w:val="0017265E"/>
    <w:rsid w:val="001B0215"/>
    <w:rsid w:val="001C0201"/>
    <w:rsid w:val="00200C6A"/>
    <w:rsid w:val="00213536"/>
    <w:rsid w:val="002201A3"/>
    <w:rsid w:val="00232CBC"/>
    <w:rsid w:val="00241765"/>
    <w:rsid w:val="00242AA7"/>
    <w:rsid w:val="00247438"/>
    <w:rsid w:val="00252547"/>
    <w:rsid w:val="002543EF"/>
    <w:rsid w:val="00275E81"/>
    <w:rsid w:val="002A6017"/>
    <w:rsid w:val="002C3FA2"/>
    <w:rsid w:val="002C42B8"/>
    <w:rsid w:val="002F27F7"/>
    <w:rsid w:val="00313767"/>
    <w:rsid w:val="0032762C"/>
    <w:rsid w:val="0036539F"/>
    <w:rsid w:val="00371590"/>
    <w:rsid w:val="003773C6"/>
    <w:rsid w:val="003A0B2C"/>
    <w:rsid w:val="003E0FB4"/>
    <w:rsid w:val="003F5169"/>
    <w:rsid w:val="00427C59"/>
    <w:rsid w:val="00437382"/>
    <w:rsid w:val="004757EE"/>
    <w:rsid w:val="0048081D"/>
    <w:rsid w:val="00485CFD"/>
    <w:rsid w:val="00495802"/>
    <w:rsid w:val="00496602"/>
    <w:rsid w:val="004C6B44"/>
    <w:rsid w:val="004E4E51"/>
    <w:rsid w:val="00523384"/>
    <w:rsid w:val="005373EC"/>
    <w:rsid w:val="005613FB"/>
    <w:rsid w:val="00583C7A"/>
    <w:rsid w:val="005878CA"/>
    <w:rsid w:val="005D2535"/>
    <w:rsid w:val="005E1A30"/>
    <w:rsid w:val="005F0007"/>
    <w:rsid w:val="00610BDA"/>
    <w:rsid w:val="006177D6"/>
    <w:rsid w:val="00621F9B"/>
    <w:rsid w:val="006536A6"/>
    <w:rsid w:val="00677A9E"/>
    <w:rsid w:val="006931C7"/>
    <w:rsid w:val="006B2922"/>
    <w:rsid w:val="006B62A3"/>
    <w:rsid w:val="006D0213"/>
    <w:rsid w:val="00726481"/>
    <w:rsid w:val="007310FF"/>
    <w:rsid w:val="00786B5C"/>
    <w:rsid w:val="00793FCE"/>
    <w:rsid w:val="007A036E"/>
    <w:rsid w:val="007C3643"/>
    <w:rsid w:val="007D4EA0"/>
    <w:rsid w:val="007F53A8"/>
    <w:rsid w:val="00835F67"/>
    <w:rsid w:val="00853663"/>
    <w:rsid w:val="00877D57"/>
    <w:rsid w:val="00882298"/>
    <w:rsid w:val="008C15B5"/>
    <w:rsid w:val="00933501"/>
    <w:rsid w:val="00945979"/>
    <w:rsid w:val="00952660"/>
    <w:rsid w:val="00963D71"/>
    <w:rsid w:val="00991773"/>
    <w:rsid w:val="009B0102"/>
    <w:rsid w:val="009D09CB"/>
    <w:rsid w:val="009F4E3A"/>
    <w:rsid w:val="00A33DA3"/>
    <w:rsid w:val="00A56382"/>
    <w:rsid w:val="00AA1225"/>
    <w:rsid w:val="00AE6F7E"/>
    <w:rsid w:val="00B2607F"/>
    <w:rsid w:val="00B4318D"/>
    <w:rsid w:val="00B447C5"/>
    <w:rsid w:val="00B45726"/>
    <w:rsid w:val="00B52A6E"/>
    <w:rsid w:val="00BC6FEE"/>
    <w:rsid w:val="00BE276A"/>
    <w:rsid w:val="00BE4EB0"/>
    <w:rsid w:val="00BE79DF"/>
    <w:rsid w:val="00C1770B"/>
    <w:rsid w:val="00C42AC7"/>
    <w:rsid w:val="00C848A8"/>
    <w:rsid w:val="00CB08BF"/>
    <w:rsid w:val="00D215C6"/>
    <w:rsid w:val="00D259AF"/>
    <w:rsid w:val="00D83E7E"/>
    <w:rsid w:val="00D9271C"/>
    <w:rsid w:val="00DA0F55"/>
    <w:rsid w:val="00DA23E6"/>
    <w:rsid w:val="00DB4DC7"/>
    <w:rsid w:val="00DD608C"/>
    <w:rsid w:val="00E07BDB"/>
    <w:rsid w:val="00E20CE3"/>
    <w:rsid w:val="00E54CE9"/>
    <w:rsid w:val="00E5670A"/>
    <w:rsid w:val="00E579ED"/>
    <w:rsid w:val="00E76C1C"/>
    <w:rsid w:val="00ED7CF1"/>
    <w:rsid w:val="00EE6942"/>
    <w:rsid w:val="00EF7CDD"/>
    <w:rsid w:val="00F06FBE"/>
    <w:rsid w:val="00F27E55"/>
    <w:rsid w:val="00F42A33"/>
    <w:rsid w:val="00F515FB"/>
    <w:rsid w:val="00F66B75"/>
    <w:rsid w:val="00F94165"/>
    <w:rsid w:val="00F965E6"/>
    <w:rsid w:val="00FC1141"/>
    <w:rsid w:val="00FC219F"/>
    <w:rsid w:val="00FE7B6F"/>
    <w:rsid w:val="18629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C834D"/>
  <w15:chartTrackingRefBased/>
  <w15:docId w15:val="{73E66E31-F44F-4D18-8B90-140C2BAC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pPr>
      <w:jc w:val="both"/>
    </w:pPr>
  </w:style>
  <w:style w:type="paragraph" w:styleId="Textoindependiente2">
    <w:name w:val="Body Text 2"/>
    <w:basedOn w:val="Normal"/>
    <w:rPr>
      <w:b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character" w:styleId="Refdecomentario">
    <w:name w:val="annotation reference"/>
    <w:rsid w:val="00027D1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27D1A"/>
    <w:rPr>
      <w:sz w:val="20"/>
    </w:rPr>
  </w:style>
  <w:style w:type="character" w:customStyle="1" w:styleId="TextocomentarioCar">
    <w:name w:val="Texto comentario Car"/>
    <w:link w:val="Textocomentario"/>
    <w:rsid w:val="00027D1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27D1A"/>
    <w:rPr>
      <w:b/>
      <w:bCs/>
    </w:rPr>
  </w:style>
  <w:style w:type="character" w:customStyle="1" w:styleId="AsuntodelcomentarioCar">
    <w:name w:val="Asunto del comentario Car"/>
    <w:link w:val="Asuntodelcomentario"/>
    <w:rsid w:val="00027D1A"/>
    <w:rPr>
      <w:rFonts w:ascii="Arial" w:hAnsi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027D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027D1A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D25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2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Sitec\PlantillaSilab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PlantillaSilabo.dot</Template>
  <TotalTime>0</TotalTime>
  <Pages>6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Curricular:</vt:lpstr>
    </vt:vector>
  </TitlesOfParts>
  <Company>Tecsup</Company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Curricular:</dc:title>
  <dc:subject>Plantilla para Exportación de Silabo de Curso</dc:subject>
  <dc:creator>Jeny Navarrete Chavez</dc:creator>
  <cp:keywords/>
  <cp:lastModifiedBy>Rolando</cp:lastModifiedBy>
  <cp:revision>2</cp:revision>
  <cp:lastPrinted>2005-01-06T01:56:00Z</cp:lastPrinted>
  <dcterms:created xsi:type="dcterms:W3CDTF">2019-12-09T07:15:00Z</dcterms:created>
  <dcterms:modified xsi:type="dcterms:W3CDTF">2019-12-09T07:15:00Z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1.0.3</vt:lpwstr>
  </property>
</Properties>
</file>